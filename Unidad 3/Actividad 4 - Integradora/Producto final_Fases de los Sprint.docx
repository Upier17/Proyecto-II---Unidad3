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49FD2571" w14:textId="452EA533" w:rsidR="004A73BF" w:rsidRPr="00025E0A" w:rsidRDefault="00117EFE" w:rsidP="007D5AC1">
      <w:pPr>
        <w:rPr>
          <w:lang w:val="en-US"/>
        </w:rPr>
      </w:pPr>
      <w:bookmarkStart w:id="0" w:name="_Hlk165055873"/>
      <w:bookmarkEnd w:id="0"/>
      <w:r>
        <w:rPr>
          <w:noProof/>
          <w:lang w:val="ru-RU" w:eastAsia="ru-RU"/>
        </w:rPr>
        <w:drawing>
          <wp:anchor distT="0" distB="0" distL="114300" distR="114300" simplePos="0" relativeHeight="251653632" behindDoc="1" locked="0" layoutInCell="1" allowOverlap="1" wp14:anchorId="22896BE1" wp14:editId="19E2AC61">
            <wp:simplePos x="0" y="0"/>
            <wp:positionH relativeFrom="column">
              <wp:posOffset>-87630</wp:posOffset>
            </wp:positionH>
            <wp:positionV relativeFrom="paragraph">
              <wp:posOffset>-739140</wp:posOffset>
            </wp:positionV>
            <wp:extent cx="7745730" cy="10972800"/>
            <wp:effectExtent l="0" t="0" r="7620" b="0"/>
            <wp:wrapNone/>
            <wp:docPr id="180" name="Picture 180" descr="Untitle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Untitled-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5730" cy="10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5E0A">
        <w:rPr>
          <w:noProof/>
          <w:lang w:val="en-US" w:eastAsia="ru-RU"/>
        </w:rPr>
        <w:t>c</w:t>
      </w:r>
    </w:p>
    <w:p w14:paraId="0F924EA6" w14:textId="2FA43C21" w:rsidR="004A73BF" w:rsidRPr="0086678C" w:rsidRDefault="00025E0A" w:rsidP="00025E0A">
      <w:pPr>
        <w:jc w:val="righ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560FC8" wp14:editId="7F18E7CC">
            <wp:extent cx="1647825" cy="16478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EDAC" w14:textId="77777777" w:rsidR="004A73BF" w:rsidRPr="0086678C" w:rsidRDefault="004A73BF" w:rsidP="007D5AC1">
      <w:pPr>
        <w:rPr>
          <w:lang w:val="en-US"/>
        </w:rPr>
      </w:pPr>
    </w:p>
    <w:p w14:paraId="7BADE89A" w14:textId="7052ABB3" w:rsidR="004A73BF" w:rsidRPr="0086678C" w:rsidRDefault="004A73BF" w:rsidP="007D5AC1">
      <w:pPr>
        <w:rPr>
          <w:lang w:val="en-US"/>
        </w:rPr>
      </w:pPr>
    </w:p>
    <w:p w14:paraId="59C1455E" w14:textId="77777777" w:rsidR="004A73BF" w:rsidRPr="0086678C" w:rsidRDefault="004A73BF" w:rsidP="007D5AC1">
      <w:pPr>
        <w:rPr>
          <w:lang w:val="en-US"/>
        </w:rPr>
      </w:pPr>
    </w:p>
    <w:p w14:paraId="668F16DD" w14:textId="77777777" w:rsidR="004A73BF" w:rsidRPr="0086678C" w:rsidRDefault="004A73BF" w:rsidP="007D5AC1">
      <w:pPr>
        <w:rPr>
          <w:lang w:val="en-US"/>
        </w:rPr>
      </w:pPr>
    </w:p>
    <w:p w14:paraId="1A6D15D2" w14:textId="4A3B7BAD" w:rsidR="004A73BF" w:rsidRPr="0086678C" w:rsidRDefault="004A73BF" w:rsidP="00025E0A">
      <w:pPr>
        <w:jc w:val="right"/>
        <w:rPr>
          <w:lang w:val="en-US"/>
        </w:rPr>
      </w:pPr>
    </w:p>
    <w:p w14:paraId="65EAE497" w14:textId="6BAC43D0" w:rsidR="004A73BF" w:rsidRPr="0086678C" w:rsidRDefault="004A73BF" w:rsidP="007D5AC1">
      <w:pPr>
        <w:rPr>
          <w:lang w:val="en-US"/>
        </w:rPr>
      </w:pPr>
    </w:p>
    <w:p w14:paraId="7F5063BF" w14:textId="77777777" w:rsidR="004A73BF" w:rsidRPr="0086678C" w:rsidRDefault="004A73BF" w:rsidP="007D5AC1">
      <w:pPr>
        <w:rPr>
          <w:lang w:val="en-US"/>
        </w:rPr>
      </w:pPr>
    </w:p>
    <w:p w14:paraId="4A0F8FFF" w14:textId="77777777" w:rsidR="004A73BF" w:rsidRPr="0086678C" w:rsidRDefault="004A73BF" w:rsidP="007D5AC1">
      <w:pPr>
        <w:rPr>
          <w:lang w:val="en-US"/>
        </w:rPr>
      </w:pPr>
    </w:p>
    <w:p w14:paraId="5213FBFB" w14:textId="77777777" w:rsidR="004A73BF" w:rsidRPr="0086678C" w:rsidRDefault="004A73BF" w:rsidP="007D5AC1">
      <w:pPr>
        <w:rPr>
          <w:lang w:val="en-US"/>
        </w:rPr>
      </w:pPr>
    </w:p>
    <w:p w14:paraId="63B6BDEC" w14:textId="77777777" w:rsidR="004A73BF" w:rsidRPr="0086678C" w:rsidRDefault="004A73BF" w:rsidP="007D5AC1">
      <w:pPr>
        <w:rPr>
          <w:lang w:val="en-US"/>
        </w:rPr>
      </w:pPr>
    </w:p>
    <w:p w14:paraId="74A0FC98" w14:textId="5C102CAB" w:rsidR="004A73BF" w:rsidRPr="0086678C" w:rsidRDefault="004A73BF" w:rsidP="007D5AC1">
      <w:pPr>
        <w:rPr>
          <w:lang w:val="en-US"/>
        </w:rPr>
      </w:pPr>
    </w:p>
    <w:p w14:paraId="5F0748B4" w14:textId="77777777" w:rsidR="004A73BF" w:rsidRPr="0086678C" w:rsidRDefault="004A73BF" w:rsidP="007D5AC1">
      <w:pPr>
        <w:rPr>
          <w:lang w:val="en-US"/>
        </w:rPr>
      </w:pPr>
    </w:p>
    <w:p w14:paraId="357D1A67" w14:textId="77777777" w:rsidR="004A73BF" w:rsidRPr="0086678C" w:rsidRDefault="004A73BF" w:rsidP="007D5AC1">
      <w:pPr>
        <w:rPr>
          <w:lang w:val="en-US"/>
        </w:rPr>
      </w:pPr>
    </w:p>
    <w:p w14:paraId="1B6AA24F" w14:textId="77777777" w:rsidR="004A73BF" w:rsidRPr="0086678C" w:rsidRDefault="004A73BF" w:rsidP="007D5AC1">
      <w:pPr>
        <w:rPr>
          <w:lang w:val="en-US"/>
        </w:rPr>
      </w:pPr>
    </w:p>
    <w:p w14:paraId="64E16FB6" w14:textId="2323D241" w:rsidR="004A73BF" w:rsidRPr="0086678C" w:rsidRDefault="004A73BF" w:rsidP="007D5AC1">
      <w:pPr>
        <w:rPr>
          <w:lang w:val="en-US"/>
        </w:rPr>
      </w:pPr>
    </w:p>
    <w:p w14:paraId="3787901B" w14:textId="7E381BD1" w:rsidR="004A73BF" w:rsidRPr="0086678C" w:rsidRDefault="00025E0A" w:rsidP="00F0441F">
      <w:pPr>
        <w:tabs>
          <w:tab w:val="left" w:pos="3153"/>
        </w:tabs>
        <w:rPr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36576" distB="36576" distL="36576" distR="36576" simplePos="0" relativeHeight="251650560" behindDoc="0" locked="0" layoutInCell="1" allowOverlap="1" wp14:anchorId="0888507F" wp14:editId="79DDBD15">
                <wp:simplePos x="0" y="0"/>
                <wp:positionH relativeFrom="column">
                  <wp:posOffset>628650</wp:posOffset>
                </wp:positionH>
                <wp:positionV relativeFrom="page">
                  <wp:posOffset>5086350</wp:posOffset>
                </wp:positionV>
                <wp:extent cx="6400800" cy="914400"/>
                <wp:effectExtent l="0" t="0" r="0" b="0"/>
                <wp:wrapNone/>
                <wp:docPr id="8" name="Text Box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2BC0A5A" w14:textId="37B90CFF" w:rsidR="00DD0201" w:rsidRPr="00DD0201" w:rsidRDefault="00025E0A" w:rsidP="00025E0A">
                            <w:pPr>
                              <w:pStyle w:val="My"/>
                              <w:jc w:val="center"/>
                              <w:rPr>
                                <w:rStyle w:val="sowc"/>
                                <w:color w:val="auto"/>
                                <w:sz w:val="28"/>
                              </w:rPr>
                            </w:pPr>
                            <w:r w:rsidRPr="00025E0A">
                              <w:rPr>
                                <w:rStyle w:val="sowc"/>
                                <w:noProof/>
                                <w:color w:val="auto"/>
                                <w:sz w:val="28"/>
                                <w:szCs w:val="24"/>
                              </w:rPr>
                              <w:drawing>
                                <wp:inline distT="0" distB="0" distL="0" distR="0" wp14:anchorId="51346AFA" wp14:editId="62F8D894">
                                  <wp:extent cx="3057525" cy="406690"/>
                                  <wp:effectExtent l="0" t="0" r="0" b="0"/>
                                  <wp:docPr id="12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83007" cy="4100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E5DDB5" w14:textId="14F0A6EC" w:rsidR="00DD0201" w:rsidRPr="00DD0201" w:rsidRDefault="00DD0201" w:rsidP="00DD0201">
                            <w:pPr>
                              <w:pStyle w:val="My"/>
                              <w:rPr>
                                <w:rStyle w:val="sowc"/>
                                <w:color w:val="auto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88507F" id="_x0000_t202" coordsize="21600,21600" o:spt="202" path="m,l,21600r21600,l21600,xe">
                <v:stroke joinstyle="miter"/>
                <v:path gradientshapeok="t" o:connecttype="rect"/>
              </v:shapetype>
              <v:shape id="Text Box 159" o:spid="_x0000_s1026" type="#_x0000_t202" style="position:absolute;margin-left:49.5pt;margin-top:400.5pt;width:7in;height:1in;z-index:2516505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" filled="f" fillcolor="#fffffe" stroked="f" strokecolor="#212120" insetpen="t">
                <v:textbox inset="2.88pt,2.88pt,2.88pt,2.88pt">
                  <w:txbxContent>
                    <w:p w14:paraId="32BC0A5A" w14:textId="37B90CFF" w:rsidR="00DD0201" w:rsidRPr="00DD0201" w:rsidRDefault="00025E0A" w:rsidP="00025E0A">
                      <w:pPr>
                        <w:pStyle w:val="My"/>
                        <w:jc w:val="center"/>
                        <w:rPr>
                          <w:rStyle w:val="sowc"/>
                          <w:color w:val="auto"/>
                          <w:sz w:val="28"/>
                        </w:rPr>
                      </w:pPr>
                      <w:r w:rsidRPr="00025E0A">
                        <w:rPr>
                          <w:rStyle w:val="sowc"/>
                          <w:noProof/>
                          <w:color w:val="auto"/>
                          <w:sz w:val="28"/>
                          <w:szCs w:val="24"/>
                        </w:rPr>
                        <w:drawing>
                          <wp:inline distT="0" distB="0" distL="0" distR="0" wp14:anchorId="51346AFA" wp14:editId="62F8D894">
                            <wp:extent cx="3057525" cy="406690"/>
                            <wp:effectExtent l="0" t="0" r="0" b="0"/>
                            <wp:docPr id="12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83007" cy="4100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E5DDB5" w14:textId="14F0A6EC" w:rsidR="00DD0201" w:rsidRPr="00DD0201" w:rsidRDefault="00DD0201" w:rsidP="00DD0201">
                      <w:pPr>
                        <w:pStyle w:val="My"/>
                        <w:rPr>
                          <w:rStyle w:val="sowc"/>
                          <w:color w:val="auto"/>
                          <w:sz w:val="2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F0441F" w:rsidRPr="0086678C">
        <w:rPr>
          <w:lang w:val="en-US"/>
        </w:rPr>
        <w:tab/>
      </w:r>
    </w:p>
    <w:p w14:paraId="66B0205E" w14:textId="07A15AF1" w:rsidR="004A73BF" w:rsidRPr="0086678C" w:rsidRDefault="004A73BF" w:rsidP="007D5AC1">
      <w:pPr>
        <w:rPr>
          <w:lang w:val="en-US"/>
        </w:rPr>
      </w:pPr>
    </w:p>
    <w:p w14:paraId="0DD697B5" w14:textId="59EA6398" w:rsidR="004A73BF" w:rsidRPr="0086678C" w:rsidRDefault="00117EFE" w:rsidP="007D5AC1">
      <w:pPr>
        <w:rPr>
          <w:lang w:val="en-US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36576" distB="36576" distL="36576" distR="36576" simplePos="0" relativeHeight="251643392" behindDoc="0" locked="0" layoutInCell="1" allowOverlap="1" wp14:anchorId="4675C01F" wp14:editId="46271987">
                <wp:simplePos x="0" y="0"/>
                <wp:positionH relativeFrom="column">
                  <wp:posOffset>571500</wp:posOffset>
                </wp:positionH>
                <wp:positionV relativeFrom="page">
                  <wp:posOffset>4114800</wp:posOffset>
                </wp:positionV>
                <wp:extent cx="6400800" cy="1485900"/>
                <wp:effectExtent l="0" t="0" r="0" b="0"/>
                <wp:wrapNone/>
                <wp:docPr id="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8999E9" w14:textId="72FD942D" w:rsidR="004F6FD5" w:rsidRPr="00025E0A" w:rsidRDefault="00025E0A" w:rsidP="0067059F">
                            <w:pPr>
                              <w:pStyle w:val="MyHeadtitle"/>
                              <w:rPr>
                                <w:rStyle w:val="sowc"/>
                                <w:rFonts w:ascii="Futura LT" w:hAnsi="Futura LT"/>
                                <w:color w:val="005D7F"/>
                                <w:sz w:val="56"/>
                                <w:szCs w:val="56"/>
                                <w:lang w:val="es-MX"/>
                              </w:rPr>
                            </w:pPr>
                            <w:r w:rsidRPr="00025E0A">
                              <w:rPr>
                                <w:rStyle w:val="sowc"/>
                                <w:rFonts w:ascii="Futura LT" w:hAnsi="Futura LT"/>
                                <w:color w:val="005D7F"/>
                                <w:sz w:val="56"/>
                                <w:szCs w:val="56"/>
                                <w:lang w:val="es-MX"/>
                              </w:rPr>
                              <w:t>Producto final:</w:t>
                            </w:r>
                            <w:r w:rsidRPr="00025E0A">
                              <w:rPr>
                                <w:lang w:val="es-MX"/>
                              </w:rPr>
                              <w:t xml:space="preserve"> </w:t>
                            </w:r>
                            <w:r w:rsidRPr="00025E0A">
                              <w:rPr>
                                <w:rStyle w:val="sowc"/>
                                <w:rFonts w:ascii="Futura LT" w:hAnsi="Futura LT"/>
                                <w:color w:val="005D7F"/>
                                <w:sz w:val="56"/>
                                <w:szCs w:val="56"/>
                                <w:lang w:val="es-MX"/>
                              </w:rPr>
                              <w:t>Fases de los Sprint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5C01F" id="Text Box 4" o:spid="_x0000_s1027" type="#_x0000_t202" style="position:absolute;margin-left:45pt;margin-top:324pt;width:7in;height:117pt;z-index:2516433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" filled="f" fillcolor="#fffffe" stroked="f" strokecolor="#212120" insetpen="t">
                <v:textbox inset="2.88pt,2.88pt,2.88pt,2.88pt">
                  <w:txbxContent>
                    <w:p w14:paraId="0E8999E9" w14:textId="72FD942D" w:rsidR="004F6FD5" w:rsidRPr="00025E0A" w:rsidRDefault="00025E0A" w:rsidP="0067059F">
                      <w:pPr>
                        <w:pStyle w:val="MyHeadtitle"/>
                        <w:rPr>
                          <w:rStyle w:val="sowc"/>
                          <w:rFonts w:ascii="Futura LT" w:hAnsi="Futura LT"/>
                          <w:color w:val="005D7F"/>
                          <w:sz w:val="56"/>
                          <w:szCs w:val="56"/>
                          <w:lang w:val="es-MX"/>
                        </w:rPr>
                      </w:pPr>
                      <w:r w:rsidRPr="00025E0A">
                        <w:rPr>
                          <w:rStyle w:val="sowc"/>
                          <w:rFonts w:ascii="Futura LT" w:hAnsi="Futura LT"/>
                          <w:color w:val="005D7F"/>
                          <w:sz w:val="56"/>
                          <w:szCs w:val="56"/>
                          <w:lang w:val="es-MX"/>
                        </w:rPr>
                        <w:t>Producto final:</w:t>
                      </w:r>
                      <w:r w:rsidRPr="00025E0A">
                        <w:rPr>
                          <w:lang w:val="es-MX"/>
                        </w:rPr>
                        <w:t xml:space="preserve"> </w:t>
                      </w:r>
                      <w:r w:rsidRPr="00025E0A">
                        <w:rPr>
                          <w:rStyle w:val="sowc"/>
                          <w:rFonts w:ascii="Futura LT" w:hAnsi="Futura LT"/>
                          <w:color w:val="005D7F"/>
                          <w:sz w:val="56"/>
                          <w:szCs w:val="56"/>
                          <w:lang w:val="es-MX"/>
                        </w:rPr>
                        <w:t>Fases de los Sprint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C86C142" w14:textId="7370D71F" w:rsidR="004A73BF" w:rsidRPr="0086678C" w:rsidRDefault="004A73BF" w:rsidP="007D5AC1">
      <w:pPr>
        <w:rPr>
          <w:lang w:val="en-US"/>
        </w:rPr>
      </w:pPr>
    </w:p>
    <w:p w14:paraId="58B0FE41" w14:textId="08932A6D" w:rsidR="004A73BF" w:rsidRPr="0086678C" w:rsidRDefault="004A73BF" w:rsidP="007D5AC1">
      <w:pPr>
        <w:rPr>
          <w:lang w:val="en-US"/>
        </w:rPr>
      </w:pPr>
    </w:p>
    <w:p w14:paraId="1916F86E" w14:textId="2984621B" w:rsidR="004A73BF" w:rsidRPr="0086678C" w:rsidRDefault="00025E0A" w:rsidP="007D5AC1">
      <w:pPr>
        <w:rPr>
          <w:lang w:val="en-US"/>
        </w:rPr>
      </w:pPr>
      <w:r w:rsidRPr="00025E0A">
        <w:rPr>
          <w:noProof/>
          <w:lang w:val="en-US" w:eastAsia="ru-RU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6F6E3CB1" wp14:editId="3772FA19">
                <wp:simplePos x="0" y="0"/>
                <wp:positionH relativeFrom="column">
                  <wp:posOffset>2272665</wp:posOffset>
                </wp:positionH>
                <wp:positionV relativeFrom="paragraph">
                  <wp:posOffset>8255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D360F" w14:textId="77777777" w:rsidR="00025E0A" w:rsidRPr="00025E0A" w:rsidRDefault="00025E0A" w:rsidP="00025E0A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25E0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Trabajo en equipo:</w:t>
                            </w:r>
                          </w:p>
                          <w:p w14:paraId="6A5FB4D0" w14:textId="77777777" w:rsidR="00025E0A" w:rsidRPr="00025E0A" w:rsidRDefault="00025E0A" w:rsidP="00025E0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25E0A">
                              <w:rPr>
                                <w:b/>
                                <w:bCs/>
                              </w:rPr>
                              <w:t xml:space="preserve">Integrantes: </w:t>
                            </w:r>
                          </w:p>
                          <w:p w14:paraId="74A887D2" w14:textId="0136B150" w:rsidR="00025E0A" w:rsidRPr="00025E0A" w:rsidRDefault="00025E0A" w:rsidP="00025E0A">
                            <w:pPr>
                              <w:rPr>
                                <w:lang w:val="es-MX"/>
                              </w:rPr>
                            </w:pPr>
                            <w:r>
                              <w:t>Alexander Leon</w:t>
                            </w:r>
                            <w:r w:rsidRPr="00025E0A">
                              <w:rPr>
                                <w:lang w:val="es-MX"/>
                              </w:rPr>
                              <w:t>:</w:t>
                            </w:r>
                            <w:r>
                              <w:rPr>
                                <w:lang w:val="es-MX"/>
                              </w:rPr>
                              <w:t xml:space="preserve"> Desarrollador</w:t>
                            </w:r>
                          </w:p>
                          <w:p w14:paraId="006F7196" w14:textId="0FCF6DE2" w:rsidR="00025E0A" w:rsidRPr="00025E0A" w:rsidRDefault="00025E0A" w:rsidP="00025E0A">
                            <w:pPr>
                              <w:rPr>
                                <w:lang w:val="en-US"/>
                              </w:rPr>
                            </w:pPr>
                            <w:r>
                              <w:t>Kevin Salceda</w:t>
                            </w:r>
                            <w:r w:rsidRPr="00025E0A">
                              <w:rPr>
                                <w:lang w:val="en-US"/>
                              </w:rPr>
                              <w:t>: Scrum Master</w:t>
                            </w:r>
                          </w:p>
                          <w:p w14:paraId="40D053BF" w14:textId="2F58704E" w:rsidR="00025E0A" w:rsidRPr="00025E0A" w:rsidRDefault="00025E0A" w:rsidP="00025E0A">
                            <w:pPr>
                              <w:rPr>
                                <w:lang w:val="en-US"/>
                              </w:rPr>
                            </w:pPr>
                            <w:r>
                              <w:t>Alba Anguiano</w:t>
                            </w:r>
                            <w:r>
                              <w:rPr>
                                <w:lang w:val="en-US"/>
                              </w:rPr>
                              <w:t>: Product Owner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6E3CB1" id="Cuadro de texto 2" o:spid="_x0000_s1028" type="#_x0000_t202" style="position:absolute;margin-left:178.95pt;margin-top:.65pt;width:185.9pt;height:110.6pt;z-index:2516577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">
                <v:textbox style="mso-fit-shape-to-text:t">
                  <w:txbxContent>
                    <w:p w14:paraId="5E8D360F" w14:textId="77777777" w:rsidR="00025E0A" w:rsidRPr="00025E0A" w:rsidRDefault="00025E0A" w:rsidP="00025E0A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25E0A">
                        <w:rPr>
                          <w:b/>
                          <w:bCs/>
                          <w:sz w:val="28"/>
                          <w:szCs w:val="28"/>
                        </w:rPr>
                        <w:t>Trabajo en equipo:</w:t>
                      </w:r>
                    </w:p>
                    <w:p w14:paraId="6A5FB4D0" w14:textId="77777777" w:rsidR="00025E0A" w:rsidRPr="00025E0A" w:rsidRDefault="00025E0A" w:rsidP="00025E0A">
                      <w:pPr>
                        <w:rPr>
                          <w:b/>
                          <w:bCs/>
                        </w:rPr>
                      </w:pPr>
                      <w:r w:rsidRPr="00025E0A">
                        <w:rPr>
                          <w:b/>
                          <w:bCs/>
                        </w:rPr>
                        <w:t xml:space="preserve">Integrantes: </w:t>
                      </w:r>
                    </w:p>
                    <w:p w14:paraId="74A887D2" w14:textId="0136B150" w:rsidR="00025E0A" w:rsidRPr="00025E0A" w:rsidRDefault="00025E0A" w:rsidP="00025E0A">
                      <w:pPr>
                        <w:rPr>
                          <w:lang w:val="es-MX"/>
                        </w:rPr>
                      </w:pPr>
                      <w:r>
                        <w:t>Alexander Leon</w:t>
                      </w:r>
                      <w:r w:rsidRPr="00025E0A">
                        <w:rPr>
                          <w:lang w:val="es-MX"/>
                        </w:rPr>
                        <w:t>:</w:t>
                      </w:r>
                      <w:r>
                        <w:rPr>
                          <w:lang w:val="es-MX"/>
                        </w:rPr>
                        <w:t xml:space="preserve"> Desarrollador</w:t>
                      </w:r>
                    </w:p>
                    <w:p w14:paraId="006F7196" w14:textId="0FCF6DE2" w:rsidR="00025E0A" w:rsidRPr="00025E0A" w:rsidRDefault="00025E0A" w:rsidP="00025E0A">
                      <w:pPr>
                        <w:rPr>
                          <w:lang w:val="en-US"/>
                        </w:rPr>
                      </w:pPr>
                      <w:r>
                        <w:t>Kevin Salceda</w:t>
                      </w:r>
                      <w:r w:rsidRPr="00025E0A">
                        <w:rPr>
                          <w:lang w:val="en-US"/>
                        </w:rPr>
                        <w:t>: Scrum Master</w:t>
                      </w:r>
                    </w:p>
                    <w:p w14:paraId="40D053BF" w14:textId="2F58704E" w:rsidR="00025E0A" w:rsidRPr="00025E0A" w:rsidRDefault="00025E0A" w:rsidP="00025E0A">
                      <w:pPr>
                        <w:rPr>
                          <w:lang w:val="en-US"/>
                        </w:rPr>
                      </w:pPr>
                      <w:r>
                        <w:t>Alba Anguiano</w:t>
                      </w:r>
                      <w:r>
                        <w:rPr>
                          <w:lang w:val="en-US"/>
                        </w:rPr>
                        <w:t>: Product Owner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454E42" w14:textId="77777777" w:rsidR="004A73BF" w:rsidRPr="0086678C" w:rsidRDefault="004A73BF" w:rsidP="007D5AC1">
      <w:pPr>
        <w:rPr>
          <w:lang w:val="en-US"/>
        </w:rPr>
      </w:pPr>
    </w:p>
    <w:p w14:paraId="7AD7F996" w14:textId="77777777" w:rsidR="004A73BF" w:rsidRPr="0086678C" w:rsidRDefault="004A73BF" w:rsidP="007D5AC1">
      <w:pPr>
        <w:rPr>
          <w:lang w:val="en-US"/>
        </w:rPr>
      </w:pPr>
    </w:p>
    <w:p w14:paraId="69C7A33D" w14:textId="5E88FC6B" w:rsidR="004A73BF" w:rsidRPr="00025E0A" w:rsidRDefault="00025E0A" w:rsidP="00025E0A">
      <w:pPr>
        <w:tabs>
          <w:tab w:val="left" w:pos="5325"/>
        </w:tabs>
        <w:rPr>
          <w:rStyle w:val="sowc"/>
          <w:rFonts w:ascii="Times New Roman" w:hAnsi="Times New Roman"/>
          <w:color w:val="auto"/>
          <w:sz w:val="24"/>
          <w:szCs w:val="24"/>
          <w:lang w:val="en-US"/>
        </w:rPr>
      </w:pPr>
      <w:r>
        <w:rPr>
          <w:lang w:val="en-US"/>
        </w:rPr>
        <w:tab/>
      </w:r>
    </w:p>
    <w:p w14:paraId="2ACE3FB7" w14:textId="77777777" w:rsidR="004A73BF" w:rsidRPr="0086678C" w:rsidRDefault="004A73BF" w:rsidP="007D5AC1">
      <w:pPr>
        <w:rPr>
          <w:lang w:val="en-US"/>
        </w:rPr>
      </w:pPr>
    </w:p>
    <w:p w14:paraId="456F202E" w14:textId="77777777" w:rsidR="004A73BF" w:rsidRPr="0086678C" w:rsidRDefault="004A73BF" w:rsidP="007D5AC1">
      <w:pPr>
        <w:rPr>
          <w:lang w:val="en-US"/>
        </w:rPr>
      </w:pPr>
    </w:p>
    <w:p w14:paraId="5332503D" w14:textId="77777777" w:rsidR="004A73BF" w:rsidRPr="0086678C" w:rsidRDefault="004A73BF" w:rsidP="007D5AC1">
      <w:pPr>
        <w:rPr>
          <w:lang w:val="en-US"/>
        </w:rPr>
      </w:pPr>
    </w:p>
    <w:p w14:paraId="4C3D1198" w14:textId="544BE25E" w:rsidR="004A73BF" w:rsidRPr="0086678C" w:rsidRDefault="004A73BF" w:rsidP="007D5AC1">
      <w:pPr>
        <w:rPr>
          <w:lang w:val="en-US"/>
        </w:rPr>
      </w:pPr>
    </w:p>
    <w:p w14:paraId="5DD8E176" w14:textId="77777777" w:rsidR="004A73BF" w:rsidRPr="0086678C" w:rsidRDefault="004A73BF" w:rsidP="007D5AC1">
      <w:pPr>
        <w:rPr>
          <w:lang w:val="en-US"/>
        </w:rPr>
      </w:pPr>
    </w:p>
    <w:p w14:paraId="644E65A0" w14:textId="77777777" w:rsidR="004A73BF" w:rsidRPr="0086678C" w:rsidRDefault="004A73BF" w:rsidP="007D5AC1">
      <w:pPr>
        <w:rPr>
          <w:lang w:val="en-US"/>
        </w:rPr>
      </w:pPr>
    </w:p>
    <w:p w14:paraId="2E9D8B56" w14:textId="77777777" w:rsidR="004A73BF" w:rsidRPr="0086678C" w:rsidRDefault="004A73BF" w:rsidP="007D5AC1">
      <w:pPr>
        <w:rPr>
          <w:lang w:val="en-US"/>
        </w:rPr>
      </w:pPr>
    </w:p>
    <w:p w14:paraId="6CF71E68" w14:textId="77777777" w:rsidR="004A73BF" w:rsidRPr="0086678C" w:rsidRDefault="004A73BF" w:rsidP="007D5AC1">
      <w:pPr>
        <w:rPr>
          <w:lang w:val="en-US"/>
        </w:rPr>
      </w:pPr>
    </w:p>
    <w:p w14:paraId="5F567683" w14:textId="77777777" w:rsidR="004A73BF" w:rsidRPr="0086678C" w:rsidRDefault="004A73BF" w:rsidP="007D5AC1">
      <w:pPr>
        <w:rPr>
          <w:lang w:val="en-US"/>
        </w:rPr>
      </w:pPr>
    </w:p>
    <w:p w14:paraId="130D6DD0" w14:textId="77777777" w:rsidR="004A73BF" w:rsidRPr="0086678C" w:rsidRDefault="004A73BF" w:rsidP="007D5AC1">
      <w:pPr>
        <w:rPr>
          <w:lang w:val="en-US"/>
        </w:rPr>
      </w:pPr>
    </w:p>
    <w:p w14:paraId="053A7F76" w14:textId="77777777" w:rsidR="004A73BF" w:rsidRPr="0086678C" w:rsidRDefault="004A73BF" w:rsidP="007D5AC1">
      <w:pPr>
        <w:rPr>
          <w:lang w:val="en-US"/>
        </w:rPr>
      </w:pPr>
    </w:p>
    <w:p w14:paraId="30387C81" w14:textId="77777777" w:rsidR="004A73BF" w:rsidRPr="0086678C" w:rsidRDefault="004A73BF" w:rsidP="007D5AC1">
      <w:pPr>
        <w:rPr>
          <w:lang w:val="en-US"/>
        </w:rPr>
      </w:pPr>
    </w:p>
    <w:p w14:paraId="020D21E8" w14:textId="77777777" w:rsidR="004A73BF" w:rsidRPr="0086678C" w:rsidRDefault="004A73BF" w:rsidP="007D5AC1">
      <w:pPr>
        <w:rPr>
          <w:lang w:val="en-US"/>
        </w:rPr>
      </w:pPr>
    </w:p>
    <w:p w14:paraId="4CDA67DE" w14:textId="77777777" w:rsidR="004A73BF" w:rsidRPr="0086678C" w:rsidRDefault="004A73BF" w:rsidP="007D5AC1">
      <w:pPr>
        <w:rPr>
          <w:lang w:val="en-US"/>
        </w:rPr>
      </w:pPr>
    </w:p>
    <w:p w14:paraId="71CF9E64" w14:textId="77777777" w:rsidR="004A73BF" w:rsidRPr="0086678C" w:rsidRDefault="004A73BF" w:rsidP="007D5AC1">
      <w:pPr>
        <w:rPr>
          <w:lang w:val="en-US"/>
        </w:rPr>
      </w:pPr>
    </w:p>
    <w:p w14:paraId="44FC6501" w14:textId="77777777" w:rsidR="004A73BF" w:rsidRPr="0086678C" w:rsidRDefault="004A73BF" w:rsidP="007D5AC1">
      <w:pPr>
        <w:rPr>
          <w:lang w:val="en-US"/>
        </w:rPr>
      </w:pPr>
    </w:p>
    <w:p w14:paraId="21BBA8D0" w14:textId="77777777" w:rsidR="004A73BF" w:rsidRPr="0086678C" w:rsidRDefault="004A73BF" w:rsidP="007D5AC1">
      <w:pPr>
        <w:rPr>
          <w:lang w:val="en-US"/>
        </w:rPr>
      </w:pPr>
    </w:p>
    <w:p w14:paraId="3747F80C" w14:textId="77777777" w:rsidR="004A73BF" w:rsidRPr="0086678C" w:rsidRDefault="004A73BF" w:rsidP="007D5AC1">
      <w:pPr>
        <w:rPr>
          <w:lang w:val="en-US"/>
        </w:rPr>
      </w:pPr>
    </w:p>
    <w:p w14:paraId="41B7B40F" w14:textId="77777777" w:rsidR="00770F22" w:rsidRDefault="00770F22" w:rsidP="0088402C">
      <w:pPr>
        <w:tabs>
          <w:tab w:val="left" w:pos="5190"/>
          <w:tab w:val="right" w:pos="11880"/>
        </w:tabs>
        <w:jc w:val="right"/>
        <w:rPr>
          <w:color w:val="000000" w:themeColor="text1"/>
          <w:sz w:val="44"/>
          <w:szCs w:val="44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03A5A1" w14:textId="77777777" w:rsidR="00770F22" w:rsidRDefault="00770F22" w:rsidP="0088402C">
      <w:pPr>
        <w:tabs>
          <w:tab w:val="left" w:pos="5190"/>
          <w:tab w:val="right" w:pos="11880"/>
        </w:tabs>
        <w:jc w:val="right"/>
        <w:rPr>
          <w:color w:val="000000" w:themeColor="text1"/>
          <w:sz w:val="44"/>
          <w:szCs w:val="44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03BEF2" w14:textId="38373BF3" w:rsidR="004A73BF" w:rsidRPr="00025E0A" w:rsidRDefault="0088402C" w:rsidP="0088402C">
      <w:pPr>
        <w:tabs>
          <w:tab w:val="left" w:pos="5190"/>
          <w:tab w:val="right" w:pos="11880"/>
        </w:tabs>
        <w:jc w:val="right"/>
        <w:rPr>
          <w:b/>
          <w:color w:val="262626" w:themeColor="text1" w:themeTint="D9"/>
          <w:sz w:val="144"/>
          <w:szCs w:val="144"/>
          <w:lang w:val="es-MX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8402C">
        <w:rPr>
          <w:color w:val="000000" w:themeColor="text1"/>
          <w:sz w:val="44"/>
          <w:szCs w:val="44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Celluworld</w:t>
      </w:r>
      <w:r>
        <w:rPr>
          <w:b/>
          <w:color w:val="262626" w:themeColor="text1" w:themeTint="D9"/>
          <w:sz w:val="144"/>
          <w:szCs w:val="144"/>
          <w:lang w:val="es-MX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ab/>
      </w:r>
      <w:r>
        <w:rPr>
          <w:noProof/>
          <w:lang w:val="en-US"/>
        </w:rPr>
        <w:drawing>
          <wp:inline distT="0" distB="0" distL="0" distR="0" wp14:anchorId="1B29AC24" wp14:editId="7768D78D">
            <wp:extent cx="988695" cy="98869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988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C13AE8" w14:textId="1304FF7F" w:rsidR="004A73BF" w:rsidRPr="00025E0A" w:rsidRDefault="004A73BF" w:rsidP="0088402C">
      <w:pPr>
        <w:jc w:val="center"/>
        <w:rPr>
          <w:sz w:val="28"/>
          <w:szCs w:val="28"/>
          <w:lang w:val="es-MX"/>
        </w:rPr>
      </w:pPr>
    </w:p>
    <w:p w14:paraId="07C0DAF8" w14:textId="33C2B700" w:rsidR="00F82284" w:rsidRDefault="00770F22" w:rsidP="00F82284">
      <w:pPr>
        <w:tabs>
          <w:tab w:val="left" w:pos="330"/>
        </w:tabs>
        <w:jc w:val="center"/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402C">
        <w:rPr>
          <w:noProof/>
          <w:sz w:val="28"/>
          <w:szCs w:val="28"/>
          <w:lang w:val="es-MX"/>
        </w:rPr>
        <mc:AlternateContent>
          <mc:Choice Requires="wps">
            <w:drawing>
              <wp:anchor distT="91440" distB="91440" distL="365760" distR="365760" simplePos="0" relativeHeight="251670016" behindDoc="0" locked="0" layoutInCell="1" allowOverlap="1" wp14:anchorId="54F039B2" wp14:editId="10547365">
                <wp:simplePos x="0" y="0"/>
                <wp:positionH relativeFrom="margin">
                  <wp:posOffset>1141095</wp:posOffset>
                </wp:positionH>
                <wp:positionV relativeFrom="margin">
                  <wp:posOffset>1905000</wp:posOffset>
                </wp:positionV>
                <wp:extent cx="3476625" cy="2066290"/>
                <wp:effectExtent l="0" t="0" r="0" b="0"/>
                <wp:wrapTopAndBottom/>
                <wp:docPr id="146" name="Rectángul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2066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38F0A" w14:textId="5D509E7E" w:rsidR="0088402C" w:rsidRDefault="0088402C" w:rsidP="0088402C">
                            <w:pPr>
                              <w:pStyle w:val="Sinespaciado"/>
                              <w:rPr>
                                <w:color w:val="4F81BD" w:themeColor="accent1"/>
                              </w:rPr>
                            </w:pPr>
                          </w:p>
                          <w:p w14:paraId="19508FEC" w14:textId="43F65CBD" w:rsidR="0088402C" w:rsidRPr="0088402C" w:rsidRDefault="0088402C" w:rsidP="0088402C">
                            <w:pPr>
                              <w:pStyle w:val="Sinespaciado"/>
                              <w:pBdr>
                                <w:top w:val="single" w:sz="6" w:space="10" w:color="4F81BD" w:themeColor="accent1"/>
                                <w:left w:val="single" w:sz="2" w:space="10" w:color="FFFFFF" w:themeColor="background1"/>
                                <w:bottom w:val="single" w:sz="6" w:space="10" w:color="4F81BD" w:themeColor="accent1"/>
                                <w:right w:val="single" w:sz="2" w:space="10" w:color="FFFFFF" w:themeColor="background1"/>
                              </w:pBdr>
                              <w:spacing w:before="120" w:after="120"/>
                              <w:jc w:val="center"/>
                              <w:rPr>
                                <w:rStyle w:val="nfasissuti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8402C">
                              <w:rPr>
                                <w:rStyle w:val="nfasissutil"/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una tienda de celulares en línea que busca ofrecer una experiencia de compra única para los amantes de la tecnología móvil. Permítanme guiarlos a través de los detalles clave de este emocionante emprendimiento.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039B2" id="Rectángulo 146" o:spid="_x0000_s1029" style="position:absolute;left:0;text-align:left;margin-left:89.85pt;margin-top:150pt;width:273.75pt;height:162.7pt;z-index:251670016;visibility:visible;mso-wrap-style:square;mso-width-percent:700;mso-height-percent:0;mso-wrap-distance-left:28.8pt;mso-wrap-distance-top:7.2pt;mso-wrap-distance-right:28.8pt;mso-wrap-distance-bottom:7.2pt;mso-position-horizontal:absolute;mso-position-horizontal-relative:margin;mso-position-vertical:absolute;mso-position-vertical-relative:margin;mso-width-percent:7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" filled="f" stroked="f" strokeweight="2pt">
                <v:textbox style="mso-fit-shape-to-text:t" inset="10.8pt,0,10.8pt,0">
                  <w:txbxContent>
                    <w:p w14:paraId="0E238F0A" w14:textId="5D509E7E" w:rsidR="0088402C" w:rsidRDefault="0088402C" w:rsidP="0088402C">
                      <w:pPr>
                        <w:pStyle w:val="Sinespaciado"/>
                        <w:rPr>
                          <w:color w:val="4F81BD" w:themeColor="accent1"/>
                        </w:rPr>
                      </w:pPr>
                    </w:p>
                    <w:p w14:paraId="19508FEC" w14:textId="43F65CBD" w:rsidR="0088402C" w:rsidRPr="0088402C" w:rsidRDefault="0088402C" w:rsidP="0088402C">
                      <w:pPr>
                        <w:pStyle w:val="Sinespaciado"/>
                        <w:pBdr>
                          <w:top w:val="single" w:sz="6" w:space="10" w:color="4F81BD" w:themeColor="accent1"/>
                          <w:left w:val="single" w:sz="2" w:space="10" w:color="FFFFFF" w:themeColor="background1"/>
                          <w:bottom w:val="single" w:sz="6" w:space="10" w:color="4F81BD" w:themeColor="accent1"/>
                          <w:right w:val="single" w:sz="2" w:space="10" w:color="FFFFFF" w:themeColor="background1"/>
                        </w:pBdr>
                        <w:spacing w:before="120" w:after="120"/>
                        <w:jc w:val="center"/>
                        <w:rPr>
                          <w:rStyle w:val="nfasissutil"/>
                          <w:b/>
                          <w:bCs/>
                          <w:sz w:val="28"/>
                          <w:szCs w:val="28"/>
                        </w:rPr>
                      </w:pPr>
                      <w:r w:rsidRPr="0088402C">
                        <w:rPr>
                          <w:rStyle w:val="nfasissutil"/>
                          <w:b/>
                          <w:bCs/>
                          <w:sz w:val="28"/>
                          <w:szCs w:val="28"/>
                          <w:lang w:val="es-ES"/>
                        </w:rPr>
                        <w:t>una tienda de celulares en línea que busca ofrecer una experiencia de compra única para los amantes de la tecnología móvil. Permítanme guiarlos a través de los detalles clave de este emocionante emprendimiento.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p w14:paraId="034544DE" w14:textId="156D8172" w:rsidR="00F82284" w:rsidRDefault="00F82284" w:rsidP="00F82284">
      <w:pPr>
        <w:tabs>
          <w:tab w:val="left" w:pos="330"/>
        </w:tabs>
        <w:jc w:val="center"/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762CF5" w14:textId="5473EF91" w:rsidR="00F82284" w:rsidRDefault="00F82284" w:rsidP="00F82284">
      <w:pPr>
        <w:tabs>
          <w:tab w:val="left" w:pos="330"/>
        </w:tabs>
        <w:jc w:val="center"/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5771B3" w14:textId="2063E659" w:rsidR="00F82284" w:rsidRDefault="00770F22" w:rsidP="00F82284">
      <w:pPr>
        <w:tabs>
          <w:tab w:val="left" w:pos="330"/>
        </w:tabs>
        <w:jc w:val="center"/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70F22">
        <w:rPr>
          <w:noProof/>
          <w:color w:val="000000" w:themeColor="text1"/>
          <w:sz w:val="44"/>
          <w:szCs w:val="44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68814AF4" wp14:editId="3B96F715">
                <wp:simplePos x="0" y="0"/>
                <wp:positionH relativeFrom="column">
                  <wp:posOffset>1123950</wp:posOffset>
                </wp:positionH>
                <wp:positionV relativeFrom="paragraph">
                  <wp:posOffset>255905</wp:posOffset>
                </wp:positionV>
                <wp:extent cx="5372100" cy="1404620"/>
                <wp:effectExtent l="0" t="0" r="19050" b="1206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09AF5" w14:textId="77777777" w:rsidR="00770F22" w:rsidRPr="00770F22" w:rsidRDefault="00770F22" w:rsidP="00770F22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770F22">
                              <w:rPr>
                                <w:b/>
                                <w:bCs/>
                                <w:sz w:val="36"/>
                                <w:szCs w:val="36"/>
                                <w:lang w:val="es-MX"/>
                              </w:rPr>
                              <w:t>Objetivo</w:t>
                            </w:r>
                          </w:p>
                          <w:p w14:paraId="1C05A311" w14:textId="77777777" w:rsidR="00770F22" w:rsidRPr="00770F22" w:rsidRDefault="00770F22" w:rsidP="00770F22">
                            <w:pPr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770F22">
                              <w:rPr>
                                <w:rFonts w:asciiTheme="minorHAnsi" w:hAnsiTheme="minorHAnsi" w:cstheme="minorHAnsi"/>
                                <w:sz w:val="32"/>
                                <w:szCs w:val="32"/>
                                <w:lang w:val="es-MX"/>
                              </w:rPr>
                              <w:t>Nuestro objetivo principal es crear una plataforma intuitiva y atractiva donde los usuarios puedan explorar, comparar y adquirir los últimos modelos de teléfonos móviles. Además, queremos establecer una sólida base de datos de clientes para facilitar el proceso de envío y seguimiento de las compras.</w:t>
                            </w:r>
                          </w:p>
                          <w:p w14:paraId="32D8F908" w14:textId="70EF43B6" w:rsidR="00770F22" w:rsidRPr="00770F22" w:rsidRDefault="00770F22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814AF4" id="_x0000_s1030" type="#_x0000_t202" style="position:absolute;left:0;text-align:left;margin-left:88.5pt;margin-top:20.15pt;width:423pt;height:110.6pt;z-index:251673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">
                <v:textbox style="mso-fit-shape-to-text:t">
                  <w:txbxContent>
                    <w:p w14:paraId="74C09AF5" w14:textId="77777777" w:rsidR="00770F22" w:rsidRPr="00770F22" w:rsidRDefault="00770F22" w:rsidP="00770F22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MX"/>
                        </w:rPr>
                      </w:pPr>
                      <w:r w:rsidRPr="00770F22">
                        <w:rPr>
                          <w:b/>
                          <w:bCs/>
                          <w:sz w:val="36"/>
                          <w:szCs w:val="36"/>
                          <w:lang w:val="es-MX"/>
                        </w:rPr>
                        <w:t>Objetivo</w:t>
                      </w:r>
                    </w:p>
                    <w:p w14:paraId="1C05A311" w14:textId="77777777" w:rsidR="00770F22" w:rsidRPr="00770F22" w:rsidRDefault="00770F22" w:rsidP="00770F22">
                      <w:pPr>
                        <w:rPr>
                          <w:rFonts w:asciiTheme="minorHAnsi" w:hAnsiTheme="minorHAnsi" w:cstheme="minorHAnsi"/>
                          <w:sz w:val="32"/>
                          <w:szCs w:val="32"/>
                          <w:lang w:val="es-MX"/>
                        </w:rPr>
                      </w:pPr>
                      <w:r w:rsidRPr="00770F22">
                        <w:rPr>
                          <w:rFonts w:asciiTheme="minorHAnsi" w:hAnsiTheme="minorHAnsi" w:cstheme="minorHAnsi"/>
                          <w:sz w:val="32"/>
                          <w:szCs w:val="32"/>
                          <w:lang w:val="es-MX"/>
                        </w:rPr>
                        <w:t>Nuestro objetivo principal es crear una plataforma intuitiva y atractiva donde los usuarios puedan explorar, comparar y adquirir los últimos modelos de teléfonos móviles. Además, queremos establecer una sólida base de datos de clientes para facilitar el proceso de envío y seguimiento de las compras.</w:t>
                      </w:r>
                    </w:p>
                    <w:p w14:paraId="32D8F908" w14:textId="70EF43B6" w:rsidR="00770F22" w:rsidRPr="00770F22" w:rsidRDefault="00770F22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B24319" w14:textId="77777777" w:rsidR="00F82284" w:rsidRDefault="00F82284" w:rsidP="00F82284">
      <w:pPr>
        <w:tabs>
          <w:tab w:val="left" w:pos="330"/>
        </w:tabs>
        <w:jc w:val="center"/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8ABBFF" w14:textId="77777777" w:rsidR="00F82284" w:rsidRDefault="00F82284" w:rsidP="00F82284">
      <w:pPr>
        <w:tabs>
          <w:tab w:val="left" w:pos="330"/>
        </w:tabs>
        <w:jc w:val="center"/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83576E" w14:textId="77777777" w:rsidR="00F82284" w:rsidRDefault="00F82284" w:rsidP="00F82284">
      <w:pPr>
        <w:tabs>
          <w:tab w:val="left" w:pos="330"/>
        </w:tabs>
        <w:jc w:val="center"/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EB01B3" w14:textId="77777777" w:rsidR="00F82284" w:rsidRDefault="00F82284" w:rsidP="00F82284">
      <w:pPr>
        <w:tabs>
          <w:tab w:val="left" w:pos="330"/>
        </w:tabs>
        <w:jc w:val="center"/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514DEC" w14:textId="77777777" w:rsidR="00F82284" w:rsidRDefault="00F82284" w:rsidP="00F82284">
      <w:pPr>
        <w:tabs>
          <w:tab w:val="left" w:pos="330"/>
        </w:tabs>
        <w:jc w:val="center"/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DFD41C" w14:textId="77777777" w:rsidR="00F82284" w:rsidRDefault="00F82284" w:rsidP="00F82284">
      <w:pPr>
        <w:tabs>
          <w:tab w:val="left" w:pos="330"/>
        </w:tabs>
        <w:jc w:val="center"/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E9BB8E" w14:textId="77777777" w:rsidR="00F82284" w:rsidRDefault="00F82284" w:rsidP="00F82284">
      <w:pPr>
        <w:tabs>
          <w:tab w:val="left" w:pos="330"/>
        </w:tabs>
        <w:jc w:val="center"/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F7E6E7" w14:textId="77777777" w:rsidR="00F82284" w:rsidRDefault="00F82284" w:rsidP="00F82284">
      <w:pPr>
        <w:tabs>
          <w:tab w:val="left" w:pos="330"/>
        </w:tabs>
        <w:jc w:val="center"/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8BFDBE" w14:textId="77777777" w:rsidR="00F82284" w:rsidRDefault="00F82284" w:rsidP="00F82284">
      <w:pPr>
        <w:tabs>
          <w:tab w:val="left" w:pos="330"/>
        </w:tabs>
        <w:jc w:val="center"/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747CF6" w14:textId="77777777" w:rsidR="00F82284" w:rsidRDefault="00F82284" w:rsidP="00F82284">
      <w:pPr>
        <w:tabs>
          <w:tab w:val="left" w:pos="330"/>
        </w:tabs>
        <w:jc w:val="center"/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CB5FE1" w14:textId="77777777" w:rsidR="00F82284" w:rsidRDefault="00F82284" w:rsidP="00F82284">
      <w:pPr>
        <w:tabs>
          <w:tab w:val="left" w:pos="330"/>
        </w:tabs>
        <w:jc w:val="center"/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3D0A4E" w14:textId="77777777" w:rsidR="00F82284" w:rsidRDefault="00F82284" w:rsidP="00F82284">
      <w:pPr>
        <w:tabs>
          <w:tab w:val="left" w:pos="330"/>
        </w:tabs>
        <w:jc w:val="center"/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B39361" w14:textId="77777777" w:rsidR="00F82284" w:rsidRDefault="00F82284" w:rsidP="00F82284">
      <w:pPr>
        <w:tabs>
          <w:tab w:val="left" w:pos="330"/>
        </w:tabs>
        <w:jc w:val="center"/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1E794A" w14:textId="77777777" w:rsidR="00F82284" w:rsidRDefault="00F82284" w:rsidP="00F82284">
      <w:pPr>
        <w:tabs>
          <w:tab w:val="left" w:pos="330"/>
        </w:tabs>
        <w:jc w:val="center"/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2F5FC3" w14:textId="77777777" w:rsidR="00F82284" w:rsidRDefault="00F82284" w:rsidP="00F82284">
      <w:pPr>
        <w:tabs>
          <w:tab w:val="left" w:pos="330"/>
        </w:tabs>
        <w:jc w:val="center"/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02F650" w14:textId="77777777" w:rsidR="00F82284" w:rsidRDefault="00F82284" w:rsidP="00F82284">
      <w:pPr>
        <w:tabs>
          <w:tab w:val="left" w:pos="330"/>
        </w:tabs>
        <w:jc w:val="center"/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0B4E3E" w14:textId="77777777" w:rsidR="00F82284" w:rsidRDefault="00F82284" w:rsidP="00F82284">
      <w:pPr>
        <w:tabs>
          <w:tab w:val="left" w:pos="330"/>
        </w:tabs>
        <w:jc w:val="center"/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B483CA" w14:textId="0BB00061" w:rsidR="00F82284" w:rsidRDefault="00F82284" w:rsidP="00F82284">
      <w:pPr>
        <w:tabs>
          <w:tab w:val="left" w:pos="330"/>
        </w:tabs>
        <w:jc w:val="center"/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2284"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Fases de los </w:t>
      </w:r>
      <w:proofErr w:type="spellStart"/>
      <w:r w:rsidRPr="00F82284"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Sprints</w:t>
      </w:r>
      <w:proofErr w:type="spellEnd"/>
      <w:r w:rsidRPr="00F82284"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B6072BC" w14:textId="77777777" w:rsidR="00F82284" w:rsidRPr="00F82284" w:rsidRDefault="00F82284" w:rsidP="00F82284">
      <w:pPr>
        <w:tabs>
          <w:tab w:val="left" w:pos="330"/>
        </w:tabs>
        <w:jc w:val="center"/>
        <w:rPr>
          <w:b/>
          <w:color w:val="000000" w:themeColor="text1"/>
          <w:sz w:val="36"/>
          <w:szCs w:val="36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30C13C" w14:textId="77777777" w:rsidR="00F82284" w:rsidRPr="00F82284" w:rsidRDefault="00F82284" w:rsidP="00F82284">
      <w:pPr>
        <w:tabs>
          <w:tab w:val="left" w:pos="330"/>
        </w:tabs>
        <w:jc w:val="center"/>
        <w:rPr>
          <w:b/>
          <w:sz w:val="36"/>
          <w:szCs w:val="36"/>
          <w:lang w:val="es-MX"/>
        </w:rPr>
      </w:pPr>
      <w:r w:rsidRPr="00F82284">
        <w:rPr>
          <w:b/>
          <w:sz w:val="36"/>
          <w:szCs w:val="36"/>
          <w:lang w:val="es-MX"/>
        </w:rPr>
        <w:t>Fase 1: Reunión de planificación de Sprint</w:t>
      </w:r>
    </w:p>
    <w:p w14:paraId="4BEADC77" w14:textId="77777777" w:rsidR="00F82284" w:rsidRDefault="00F82284" w:rsidP="00F82284">
      <w:pPr>
        <w:tabs>
          <w:tab w:val="left" w:pos="330"/>
        </w:tabs>
        <w:jc w:val="center"/>
        <w:rPr>
          <w:rFonts w:asciiTheme="minorHAnsi" w:hAnsiTheme="minorHAnsi" w:cstheme="minorHAnsi"/>
          <w:bCs/>
          <w:sz w:val="28"/>
          <w:szCs w:val="28"/>
          <w:lang w:val="es-MX"/>
        </w:rPr>
      </w:pPr>
    </w:p>
    <w:p w14:paraId="3172075F" w14:textId="7687EDD8" w:rsidR="00F82284" w:rsidRPr="00F82284" w:rsidRDefault="00F82284" w:rsidP="00F82284">
      <w:pPr>
        <w:tabs>
          <w:tab w:val="left" w:pos="330"/>
        </w:tabs>
        <w:jc w:val="center"/>
        <w:rPr>
          <w:rFonts w:asciiTheme="minorHAnsi" w:hAnsiTheme="minorHAnsi" w:cstheme="minorHAnsi"/>
          <w:bCs/>
          <w:sz w:val="28"/>
          <w:szCs w:val="28"/>
          <w:lang w:val="es-MX"/>
        </w:rPr>
      </w:pPr>
      <w:r w:rsidRPr="00F82284">
        <w:rPr>
          <w:rFonts w:asciiTheme="minorHAnsi" w:hAnsiTheme="minorHAnsi" w:cstheme="minorHAnsi"/>
          <w:bCs/>
          <w:sz w:val="28"/>
          <w:szCs w:val="28"/>
          <w:lang w:val="es-MX"/>
        </w:rPr>
        <w:t>En esta fase, el equipo colabora para prever el trabajo a realizar en el Sprint. Se define la funcionalidad en el incremento planeado y cómo el equipo de creará este incremento. El resultado de esta fase es la definición del Objetivo del Sprint.</w:t>
      </w:r>
    </w:p>
    <w:p w14:paraId="7E91828D" w14:textId="77777777" w:rsidR="00F82284" w:rsidRPr="00F82284" w:rsidRDefault="00F82284" w:rsidP="00F82284">
      <w:pPr>
        <w:tabs>
          <w:tab w:val="left" w:pos="330"/>
        </w:tabs>
        <w:jc w:val="center"/>
        <w:rPr>
          <w:bCs/>
          <w:sz w:val="28"/>
          <w:szCs w:val="28"/>
          <w:lang w:val="es-MX"/>
        </w:rPr>
      </w:pPr>
    </w:p>
    <w:p w14:paraId="2F4A6085" w14:textId="77777777" w:rsidR="00F82284" w:rsidRPr="00F82284" w:rsidRDefault="00F82284" w:rsidP="00F82284">
      <w:pPr>
        <w:tabs>
          <w:tab w:val="left" w:pos="330"/>
        </w:tabs>
        <w:jc w:val="center"/>
        <w:rPr>
          <w:b/>
          <w:bCs/>
          <w:sz w:val="36"/>
          <w:szCs w:val="36"/>
          <w:lang w:val="es-MX"/>
        </w:rPr>
      </w:pPr>
      <w:r w:rsidRPr="00F82284">
        <w:rPr>
          <w:b/>
          <w:bCs/>
          <w:sz w:val="36"/>
          <w:szCs w:val="36"/>
          <w:lang w:val="es-MX"/>
        </w:rPr>
        <w:t>Fase 2: El Scrum Diario</w:t>
      </w:r>
    </w:p>
    <w:p w14:paraId="5365AD8D" w14:textId="35023B65" w:rsidR="00F82284" w:rsidRPr="00F82284" w:rsidRDefault="00F82284" w:rsidP="00F82284">
      <w:pPr>
        <w:tabs>
          <w:tab w:val="left" w:pos="330"/>
        </w:tabs>
        <w:jc w:val="center"/>
        <w:rPr>
          <w:rFonts w:asciiTheme="minorHAnsi" w:hAnsiTheme="minorHAnsi" w:cstheme="minorHAnsi"/>
          <w:bCs/>
          <w:sz w:val="28"/>
          <w:szCs w:val="28"/>
          <w:lang w:val="es-MX"/>
        </w:rPr>
      </w:pPr>
      <w:r w:rsidRPr="00F82284">
        <w:rPr>
          <w:rFonts w:asciiTheme="minorHAnsi" w:hAnsiTheme="minorHAnsi" w:cstheme="minorHAnsi"/>
          <w:bCs/>
          <w:sz w:val="28"/>
          <w:szCs w:val="28"/>
          <w:lang w:val="es-MX"/>
        </w:rPr>
        <w:t xml:space="preserve">Esta es una reunión </w:t>
      </w:r>
      <w:r w:rsidR="00572058">
        <w:rPr>
          <w:rFonts w:asciiTheme="minorHAnsi" w:hAnsiTheme="minorHAnsi" w:cstheme="minorHAnsi"/>
          <w:bCs/>
          <w:sz w:val="28"/>
          <w:szCs w:val="28"/>
          <w:lang w:val="es-MX"/>
        </w:rPr>
        <w:t xml:space="preserve">cada 3 </w:t>
      </w:r>
      <w:r w:rsidR="00A61B04">
        <w:rPr>
          <w:rFonts w:asciiTheme="minorHAnsi" w:hAnsiTheme="minorHAnsi" w:cstheme="minorHAnsi"/>
          <w:bCs/>
          <w:sz w:val="28"/>
          <w:szCs w:val="28"/>
          <w:lang w:val="es-MX"/>
        </w:rPr>
        <w:t>días</w:t>
      </w:r>
      <w:r w:rsidRPr="00F82284">
        <w:rPr>
          <w:rFonts w:asciiTheme="minorHAnsi" w:hAnsiTheme="minorHAnsi" w:cstheme="minorHAnsi"/>
          <w:bCs/>
          <w:sz w:val="28"/>
          <w:szCs w:val="28"/>
          <w:lang w:val="es-MX"/>
        </w:rPr>
        <w:t xml:space="preserve"> de 15 minutos donde el equipo de desarrollo sincroniza actividades y crea un plan para las próximas </w:t>
      </w:r>
      <w:r w:rsidR="00572058">
        <w:rPr>
          <w:rFonts w:asciiTheme="minorHAnsi" w:hAnsiTheme="minorHAnsi" w:cstheme="minorHAnsi"/>
          <w:bCs/>
          <w:sz w:val="28"/>
          <w:szCs w:val="28"/>
          <w:lang w:val="es-MX"/>
        </w:rPr>
        <w:t>Actividades</w:t>
      </w:r>
      <w:r w:rsidRPr="00F82284">
        <w:rPr>
          <w:rFonts w:asciiTheme="minorHAnsi" w:hAnsiTheme="minorHAnsi" w:cstheme="minorHAnsi"/>
          <w:bCs/>
          <w:sz w:val="28"/>
          <w:szCs w:val="28"/>
          <w:lang w:val="es-MX"/>
        </w:rPr>
        <w:t>. El equipo utiliza esta reunión para evaluar el progreso hacia la meta del Sprint y para planificar el trabajo a realizar antes del próximo Scrum Diario.</w:t>
      </w:r>
    </w:p>
    <w:p w14:paraId="7EBFCEE3" w14:textId="77777777" w:rsidR="00F82284" w:rsidRPr="00F82284" w:rsidRDefault="00F82284" w:rsidP="00F82284">
      <w:pPr>
        <w:tabs>
          <w:tab w:val="left" w:pos="330"/>
        </w:tabs>
        <w:jc w:val="center"/>
        <w:rPr>
          <w:bCs/>
          <w:sz w:val="28"/>
          <w:szCs w:val="28"/>
          <w:lang w:val="es-MX"/>
        </w:rPr>
      </w:pPr>
    </w:p>
    <w:p w14:paraId="1F70E469" w14:textId="77777777" w:rsidR="00F82284" w:rsidRPr="00F82284" w:rsidRDefault="00F82284" w:rsidP="00F82284">
      <w:pPr>
        <w:tabs>
          <w:tab w:val="left" w:pos="330"/>
        </w:tabs>
        <w:jc w:val="center"/>
        <w:rPr>
          <w:b/>
          <w:bCs/>
          <w:sz w:val="36"/>
          <w:szCs w:val="36"/>
          <w:lang w:val="es-MX"/>
        </w:rPr>
      </w:pPr>
      <w:r w:rsidRPr="00F82284">
        <w:rPr>
          <w:b/>
          <w:bCs/>
          <w:sz w:val="36"/>
          <w:szCs w:val="36"/>
          <w:lang w:val="es-MX"/>
        </w:rPr>
        <w:t>Fase 3: Trabajo de desarrollo durante el Sprint</w:t>
      </w:r>
    </w:p>
    <w:p w14:paraId="0224AB1D" w14:textId="77777777" w:rsidR="00F82284" w:rsidRDefault="00F82284" w:rsidP="00F82284">
      <w:pPr>
        <w:tabs>
          <w:tab w:val="left" w:pos="330"/>
        </w:tabs>
        <w:jc w:val="center"/>
        <w:rPr>
          <w:rFonts w:asciiTheme="minorHAnsi" w:hAnsiTheme="minorHAnsi" w:cstheme="minorHAnsi"/>
          <w:bCs/>
          <w:sz w:val="28"/>
          <w:szCs w:val="28"/>
          <w:lang w:val="es-MX"/>
        </w:rPr>
      </w:pPr>
    </w:p>
    <w:p w14:paraId="48F7530E" w14:textId="62820EEA" w:rsidR="00F82284" w:rsidRPr="00F82284" w:rsidRDefault="00F82284" w:rsidP="00F82284">
      <w:pPr>
        <w:tabs>
          <w:tab w:val="left" w:pos="330"/>
        </w:tabs>
        <w:jc w:val="center"/>
        <w:rPr>
          <w:rFonts w:asciiTheme="minorHAnsi" w:hAnsiTheme="minorHAnsi" w:cstheme="minorHAnsi"/>
          <w:bCs/>
          <w:sz w:val="28"/>
          <w:szCs w:val="28"/>
          <w:lang w:val="es-MX"/>
        </w:rPr>
      </w:pPr>
      <w:r w:rsidRPr="00F82284">
        <w:rPr>
          <w:rFonts w:asciiTheme="minorHAnsi" w:hAnsiTheme="minorHAnsi" w:cstheme="minorHAnsi"/>
          <w:bCs/>
          <w:sz w:val="28"/>
          <w:szCs w:val="28"/>
          <w:lang w:val="es-MX"/>
        </w:rPr>
        <w:t xml:space="preserve">Durante esta fase, el equipo se asegura de que no se realicen cambios que afecten al objetivo del Sprint, que no disminuyan los objetivos de </w:t>
      </w:r>
      <w:r w:rsidR="00A61B04" w:rsidRPr="00F82284">
        <w:rPr>
          <w:rFonts w:asciiTheme="minorHAnsi" w:hAnsiTheme="minorHAnsi" w:cstheme="minorHAnsi"/>
          <w:bCs/>
          <w:sz w:val="28"/>
          <w:szCs w:val="28"/>
          <w:lang w:val="es-MX"/>
        </w:rPr>
        <w:t>calidad.</w:t>
      </w:r>
    </w:p>
    <w:p w14:paraId="533A21CB" w14:textId="77777777" w:rsidR="00F82284" w:rsidRPr="00F82284" w:rsidRDefault="00F82284" w:rsidP="00F82284">
      <w:pPr>
        <w:tabs>
          <w:tab w:val="left" w:pos="330"/>
        </w:tabs>
        <w:jc w:val="center"/>
        <w:rPr>
          <w:bCs/>
          <w:sz w:val="28"/>
          <w:szCs w:val="28"/>
          <w:lang w:val="es-MX"/>
        </w:rPr>
      </w:pPr>
    </w:p>
    <w:p w14:paraId="782F3D30" w14:textId="77777777" w:rsidR="00F82284" w:rsidRPr="00F82284" w:rsidRDefault="00F82284" w:rsidP="00F82284">
      <w:pPr>
        <w:tabs>
          <w:tab w:val="left" w:pos="330"/>
        </w:tabs>
        <w:jc w:val="center"/>
        <w:rPr>
          <w:bCs/>
          <w:sz w:val="28"/>
          <w:szCs w:val="28"/>
          <w:lang w:val="es-MX"/>
        </w:rPr>
      </w:pPr>
    </w:p>
    <w:p w14:paraId="474B4F7A" w14:textId="77777777" w:rsidR="00F82284" w:rsidRPr="00F82284" w:rsidRDefault="00F82284" w:rsidP="00F82284">
      <w:pPr>
        <w:tabs>
          <w:tab w:val="left" w:pos="330"/>
        </w:tabs>
        <w:jc w:val="center"/>
        <w:rPr>
          <w:bCs/>
          <w:sz w:val="28"/>
          <w:szCs w:val="28"/>
          <w:lang w:val="es-MX"/>
        </w:rPr>
      </w:pPr>
    </w:p>
    <w:p w14:paraId="2F34CAAC" w14:textId="77777777" w:rsidR="00F82284" w:rsidRPr="00F82284" w:rsidRDefault="00F82284" w:rsidP="00F82284">
      <w:pPr>
        <w:tabs>
          <w:tab w:val="left" w:pos="330"/>
        </w:tabs>
        <w:jc w:val="center"/>
        <w:rPr>
          <w:b/>
          <w:bCs/>
          <w:sz w:val="36"/>
          <w:szCs w:val="36"/>
          <w:lang w:val="es-MX"/>
        </w:rPr>
      </w:pPr>
      <w:r w:rsidRPr="00F82284">
        <w:rPr>
          <w:b/>
          <w:bCs/>
          <w:sz w:val="36"/>
          <w:szCs w:val="36"/>
          <w:lang w:val="es-MX"/>
        </w:rPr>
        <w:t>Fase 4: Revisión del Sprint</w:t>
      </w:r>
    </w:p>
    <w:p w14:paraId="15D5B5BC" w14:textId="77777777" w:rsidR="00F82284" w:rsidRDefault="00F82284" w:rsidP="00F82284">
      <w:pPr>
        <w:tabs>
          <w:tab w:val="left" w:pos="330"/>
        </w:tabs>
        <w:jc w:val="center"/>
        <w:rPr>
          <w:rFonts w:asciiTheme="minorHAnsi" w:hAnsiTheme="minorHAnsi" w:cstheme="minorHAnsi"/>
          <w:bCs/>
          <w:sz w:val="28"/>
          <w:szCs w:val="28"/>
          <w:lang w:val="es-MX"/>
        </w:rPr>
      </w:pPr>
    </w:p>
    <w:p w14:paraId="174FE9AD" w14:textId="73B5A614" w:rsidR="00F82284" w:rsidRPr="00F82284" w:rsidRDefault="00F82284" w:rsidP="00F82284">
      <w:pPr>
        <w:tabs>
          <w:tab w:val="left" w:pos="330"/>
        </w:tabs>
        <w:jc w:val="center"/>
        <w:rPr>
          <w:rFonts w:asciiTheme="minorHAnsi" w:hAnsiTheme="minorHAnsi" w:cstheme="minorHAnsi"/>
          <w:bCs/>
          <w:sz w:val="28"/>
          <w:szCs w:val="28"/>
          <w:lang w:val="es-MX"/>
        </w:rPr>
      </w:pPr>
      <w:r w:rsidRPr="00F82284">
        <w:rPr>
          <w:rFonts w:asciiTheme="minorHAnsi" w:hAnsiTheme="minorHAnsi" w:cstheme="minorHAnsi"/>
          <w:bCs/>
          <w:sz w:val="28"/>
          <w:szCs w:val="28"/>
          <w:lang w:val="es-MX"/>
        </w:rPr>
        <w:t xml:space="preserve">Al final del Sprint, se lleva a cabo una revisión para inspeccionar el incremento y adaptar, si es necesario, el Product Backlog. </w:t>
      </w:r>
      <w:r w:rsidR="00A61B04" w:rsidRPr="00F82284">
        <w:rPr>
          <w:rFonts w:asciiTheme="minorHAnsi" w:hAnsiTheme="minorHAnsi" w:cstheme="minorHAnsi"/>
          <w:bCs/>
          <w:sz w:val="28"/>
          <w:szCs w:val="28"/>
          <w:lang w:val="es-MX"/>
        </w:rPr>
        <w:t xml:space="preserve">El </w:t>
      </w:r>
      <w:r w:rsidR="00A61B04">
        <w:rPr>
          <w:rFonts w:asciiTheme="minorHAnsi" w:hAnsiTheme="minorHAnsi" w:cstheme="minorHAnsi"/>
          <w:bCs/>
          <w:sz w:val="28"/>
          <w:szCs w:val="28"/>
          <w:lang w:val="es-MX"/>
        </w:rPr>
        <w:t>e</w:t>
      </w:r>
      <w:r w:rsidR="00A61B04" w:rsidRPr="00F82284">
        <w:rPr>
          <w:rFonts w:asciiTheme="minorHAnsi" w:hAnsiTheme="minorHAnsi" w:cstheme="minorHAnsi"/>
          <w:bCs/>
          <w:sz w:val="28"/>
          <w:szCs w:val="28"/>
          <w:lang w:val="es-MX"/>
        </w:rPr>
        <w:t>quipo colabora</w:t>
      </w:r>
      <w:r w:rsidRPr="00F82284">
        <w:rPr>
          <w:rFonts w:asciiTheme="minorHAnsi" w:hAnsiTheme="minorHAnsi" w:cstheme="minorHAnsi"/>
          <w:bCs/>
          <w:sz w:val="28"/>
          <w:szCs w:val="28"/>
          <w:lang w:val="es-MX"/>
        </w:rPr>
        <w:t xml:space="preserve"> durante esta revisión para discutir lo que se hizo en el Sprint y planificar las próximas cosas que se podrían hacer.</w:t>
      </w:r>
    </w:p>
    <w:p w14:paraId="6FC4465F" w14:textId="77777777" w:rsidR="00F82284" w:rsidRPr="00F82284" w:rsidRDefault="00F82284" w:rsidP="00F82284">
      <w:pPr>
        <w:tabs>
          <w:tab w:val="left" w:pos="330"/>
        </w:tabs>
        <w:jc w:val="center"/>
        <w:rPr>
          <w:bCs/>
          <w:sz w:val="28"/>
          <w:szCs w:val="28"/>
          <w:lang w:val="es-MX"/>
        </w:rPr>
      </w:pPr>
    </w:p>
    <w:p w14:paraId="57CC9103" w14:textId="77777777" w:rsidR="00F82284" w:rsidRPr="00F82284" w:rsidRDefault="00F82284" w:rsidP="00F82284">
      <w:pPr>
        <w:tabs>
          <w:tab w:val="left" w:pos="330"/>
        </w:tabs>
        <w:jc w:val="center"/>
        <w:rPr>
          <w:b/>
          <w:sz w:val="36"/>
          <w:szCs w:val="36"/>
          <w:lang w:val="es-MX"/>
        </w:rPr>
      </w:pPr>
      <w:r w:rsidRPr="00F82284">
        <w:rPr>
          <w:b/>
          <w:sz w:val="36"/>
          <w:szCs w:val="36"/>
          <w:lang w:val="es-MX"/>
        </w:rPr>
        <w:t>Fase 5: Retrospectiva del Sprint</w:t>
      </w:r>
    </w:p>
    <w:p w14:paraId="762CEE35" w14:textId="77777777" w:rsidR="00F82284" w:rsidRDefault="00F82284" w:rsidP="00F82284">
      <w:pPr>
        <w:tabs>
          <w:tab w:val="left" w:pos="330"/>
        </w:tabs>
        <w:jc w:val="center"/>
        <w:rPr>
          <w:rFonts w:asciiTheme="minorHAnsi" w:hAnsiTheme="minorHAnsi" w:cstheme="minorHAnsi"/>
          <w:bCs/>
          <w:sz w:val="28"/>
          <w:szCs w:val="28"/>
          <w:lang w:val="es-MX"/>
        </w:rPr>
      </w:pPr>
    </w:p>
    <w:p w14:paraId="5DE40C82" w14:textId="5A31610B" w:rsidR="00F82284" w:rsidRPr="00F82284" w:rsidRDefault="00F82284" w:rsidP="00F82284">
      <w:pPr>
        <w:tabs>
          <w:tab w:val="left" w:pos="330"/>
        </w:tabs>
        <w:jc w:val="center"/>
        <w:rPr>
          <w:rFonts w:asciiTheme="minorHAnsi" w:hAnsiTheme="minorHAnsi" w:cstheme="minorHAnsi"/>
          <w:bCs/>
          <w:sz w:val="28"/>
          <w:szCs w:val="28"/>
          <w:lang w:val="es-MX"/>
        </w:rPr>
      </w:pPr>
      <w:r w:rsidRPr="00F82284">
        <w:rPr>
          <w:rFonts w:asciiTheme="minorHAnsi" w:hAnsiTheme="minorHAnsi" w:cstheme="minorHAnsi"/>
          <w:bCs/>
          <w:sz w:val="28"/>
          <w:szCs w:val="28"/>
          <w:lang w:val="es-MX"/>
        </w:rPr>
        <w:t xml:space="preserve">Esta es una oportunidad para que el </w:t>
      </w:r>
      <w:r w:rsidR="00A61B04">
        <w:rPr>
          <w:rFonts w:asciiTheme="minorHAnsi" w:hAnsiTheme="minorHAnsi" w:cstheme="minorHAnsi"/>
          <w:bCs/>
          <w:sz w:val="28"/>
          <w:szCs w:val="28"/>
          <w:lang w:val="es-MX"/>
        </w:rPr>
        <w:t>e</w:t>
      </w:r>
      <w:r w:rsidR="00A61B04" w:rsidRPr="00F82284">
        <w:rPr>
          <w:rFonts w:asciiTheme="minorHAnsi" w:hAnsiTheme="minorHAnsi" w:cstheme="minorHAnsi"/>
          <w:bCs/>
          <w:sz w:val="28"/>
          <w:szCs w:val="28"/>
          <w:lang w:val="es-MX"/>
        </w:rPr>
        <w:t>quipo inspeccione</w:t>
      </w:r>
      <w:r w:rsidR="00A61B04">
        <w:rPr>
          <w:rFonts w:asciiTheme="minorHAnsi" w:hAnsiTheme="minorHAnsi" w:cstheme="minorHAnsi"/>
          <w:bCs/>
          <w:sz w:val="28"/>
          <w:szCs w:val="28"/>
          <w:lang w:val="es-MX"/>
        </w:rPr>
        <w:t xml:space="preserve"> y </w:t>
      </w:r>
      <w:r w:rsidRPr="00F82284">
        <w:rPr>
          <w:rFonts w:asciiTheme="minorHAnsi" w:hAnsiTheme="minorHAnsi" w:cstheme="minorHAnsi"/>
          <w:bCs/>
          <w:sz w:val="28"/>
          <w:szCs w:val="28"/>
          <w:lang w:val="es-MX"/>
        </w:rPr>
        <w:t>cree un plan de mejoras para ejecutar durante el siguiente Sprint. El equipo revisa cómo fue el último Sprint identifica y ordena los temas principales que salieron bien y las potenciales mejoras, y crea un plan para la implementación de mejoras con respecto a cómo el Equipo hace su trabajo.</w:t>
      </w:r>
    </w:p>
    <w:p w14:paraId="391EAB60" w14:textId="77777777" w:rsidR="00F82284" w:rsidRDefault="00F82284" w:rsidP="00F82284">
      <w:pPr>
        <w:tabs>
          <w:tab w:val="left" w:pos="330"/>
        </w:tabs>
        <w:jc w:val="center"/>
        <w:rPr>
          <w:b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79D8FF" w14:textId="77777777" w:rsidR="00F82284" w:rsidRDefault="00F82284" w:rsidP="00F82284">
      <w:pPr>
        <w:tabs>
          <w:tab w:val="left" w:pos="330"/>
        </w:tabs>
        <w:jc w:val="center"/>
        <w:rPr>
          <w:b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C1C970" w14:textId="77777777" w:rsidR="00F82284" w:rsidRDefault="00F82284" w:rsidP="00F82284">
      <w:pPr>
        <w:tabs>
          <w:tab w:val="left" w:pos="330"/>
        </w:tabs>
        <w:jc w:val="center"/>
        <w:rPr>
          <w:b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0FA824" w14:textId="77777777" w:rsidR="00F82284" w:rsidRDefault="00F82284" w:rsidP="00F82284">
      <w:pPr>
        <w:tabs>
          <w:tab w:val="left" w:pos="330"/>
        </w:tabs>
        <w:jc w:val="center"/>
        <w:rPr>
          <w:b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8A8575" w14:textId="77777777" w:rsidR="00A61B04" w:rsidRDefault="00A61B04" w:rsidP="00770F22">
      <w:pPr>
        <w:tabs>
          <w:tab w:val="left" w:pos="330"/>
        </w:tabs>
        <w:jc w:val="center"/>
        <w:rPr>
          <w:b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1E6460" w14:textId="3364C29B" w:rsidR="00F82284" w:rsidRPr="007D67E0" w:rsidRDefault="00F82284" w:rsidP="00770F22">
      <w:pPr>
        <w:tabs>
          <w:tab w:val="left" w:pos="330"/>
        </w:tabs>
        <w:jc w:val="center"/>
        <w:rPr>
          <w:bCs/>
          <w:color w:val="000000" w:themeColor="text1"/>
          <w:sz w:val="22"/>
          <w:szCs w:val="2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67E0">
        <w:rPr>
          <w:bCs/>
          <w:color w:val="000000" w:themeColor="text1"/>
          <w:sz w:val="32"/>
          <w:szCs w:val="32"/>
          <w:lang w:val="es-MX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Formato backlog</w:t>
      </w:r>
    </w:p>
    <w:p w14:paraId="68FDACD2" w14:textId="6095E378" w:rsidR="004A73BF" w:rsidRPr="0088402C" w:rsidRDefault="00F82284" w:rsidP="0088402C">
      <w:pPr>
        <w:tabs>
          <w:tab w:val="left" w:pos="330"/>
        </w:tabs>
        <w:jc w:val="center"/>
        <w:rPr>
          <w:sz w:val="28"/>
          <w:szCs w:val="28"/>
          <w:lang w:val="es-MX"/>
        </w:rPr>
      </w:pPr>
      <w:r w:rsidRPr="007D67E0">
        <w:rPr>
          <w:noProof/>
        </w:rPr>
        <w:drawing>
          <wp:inline distT="0" distB="0" distL="0" distR="0" wp14:anchorId="71445CFD" wp14:editId="12050191">
            <wp:extent cx="10762580" cy="6838144"/>
            <wp:effectExtent l="0" t="0" r="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8778" cy="6854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BEC9F" w14:textId="23BC7017" w:rsidR="004A73BF" w:rsidRPr="0088402C" w:rsidRDefault="004A73BF" w:rsidP="0088402C">
      <w:pPr>
        <w:jc w:val="center"/>
        <w:rPr>
          <w:lang w:val="es-MX"/>
        </w:rPr>
      </w:pPr>
    </w:p>
    <w:p w14:paraId="1E118507" w14:textId="73FD7A17" w:rsidR="004A73BF" w:rsidRPr="0088402C" w:rsidRDefault="004A73BF" w:rsidP="00025E0A">
      <w:pPr>
        <w:jc w:val="right"/>
        <w:rPr>
          <w:lang w:val="es-MX"/>
        </w:rPr>
      </w:pPr>
    </w:p>
    <w:p w14:paraId="23FA5206" w14:textId="77777777" w:rsidR="00F82284" w:rsidRDefault="00F82284" w:rsidP="007D67E0">
      <w:pPr>
        <w:spacing w:after="160" w:line="259" w:lineRule="auto"/>
        <w:jc w:val="center"/>
        <w:rPr>
          <w:rFonts w:ascii="Calibri" w:eastAsia="Yu Mincho" w:hAnsi="Calibri"/>
          <w:b/>
          <w:bCs/>
          <w:sz w:val="32"/>
          <w:szCs w:val="32"/>
          <w:lang w:val="es-MX" w:eastAsia="ja-JP"/>
        </w:rPr>
      </w:pPr>
    </w:p>
    <w:p w14:paraId="7C136011" w14:textId="77777777" w:rsidR="00770F22" w:rsidRDefault="00770F22" w:rsidP="00770F22">
      <w:pPr>
        <w:spacing w:after="160" w:line="259" w:lineRule="auto"/>
        <w:rPr>
          <w:rFonts w:ascii="Calibri" w:eastAsia="Yu Mincho" w:hAnsi="Calibri"/>
          <w:b/>
          <w:bCs/>
          <w:sz w:val="32"/>
          <w:szCs w:val="32"/>
          <w:lang w:val="es-MX" w:eastAsia="ja-JP"/>
        </w:rPr>
      </w:pPr>
    </w:p>
    <w:p w14:paraId="1649864E" w14:textId="77777777" w:rsidR="00770F22" w:rsidRDefault="00770F22" w:rsidP="007D67E0">
      <w:pPr>
        <w:spacing w:after="160" w:line="259" w:lineRule="auto"/>
        <w:jc w:val="center"/>
        <w:rPr>
          <w:rFonts w:ascii="Calibri" w:eastAsia="Yu Mincho" w:hAnsi="Calibri"/>
          <w:b/>
          <w:bCs/>
          <w:sz w:val="32"/>
          <w:szCs w:val="32"/>
          <w:lang w:val="es-MX" w:eastAsia="ja-JP"/>
        </w:rPr>
      </w:pPr>
    </w:p>
    <w:p w14:paraId="285CF6CF" w14:textId="77777777" w:rsidR="00770F22" w:rsidRDefault="00770F22" w:rsidP="007D67E0">
      <w:pPr>
        <w:spacing w:after="160" w:line="259" w:lineRule="auto"/>
        <w:jc w:val="center"/>
        <w:rPr>
          <w:rFonts w:ascii="Calibri" w:eastAsia="Yu Mincho" w:hAnsi="Calibri"/>
          <w:b/>
          <w:bCs/>
          <w:sz w:val="32"/>
          <w:szCs w:val="32"/>
          <w:lang w:val="es-MX" w:eastAsia="ja-JP"/>
        </w:rPr>
      </w:pPr>
    </w:p>
    <w:p w14:paraId="38024BF5" w14:textId="77777777" w:rsidR="00572058" w:rsidRDefault="00572058" w:rsidP="007D67E0">
      <w:pPr>
        <w:spacing w:after="160" w:line="259" w:lineRule="auto"/>
        <w:jc w:val="center"/>
        <w:rPr>
          <w:rFonts w:ascii="Calibri" w:eastAsia="Yu Mincho" w:hAnsi="Calibri"/>
          <w:b/>
          <w:bCs/>
          <w:sz w:val="32"/>
          <w:szCs w:val="32"/>
          <w:lang w:val="es-MX" w:eastAsia="ja-JP"/>
        </w:rPr>
      </w:pPr>
    </w:p>
    <w:p w14:paraId="38025DD8" w14:textId="4B28B8B1" w:rsidR="007D67E0" w:rsidRPr="007D67E0" w:rsidRDefault="007D67E0" w:rsidP="007D67E0">
      <w:pPr>
        <w:spacing w:after="160" w:line="259" w:lineRule="auto"/>
        <w:jc w:val="center"/>
        <w:rPr>
          <w:rFonts w:ascii="Calibri" w:eastAsia="Yu Mincho" w:hAnsi="Calibri"/>
          <w:sz w:val="22"/>
          <w:szCs w:val="22"/>
          <w:lang w:val="es-MX" w:eastAsia="ja-JP"/>
        </w:rPr>
      </w:pPr>
      <w:r w:rsidRPr="007D67E0">
        <w:rPr>
          <w:rFonts w:ascii="Calibri" w:eastAsia="Yu Mincho" w:hAnsi="Calibri"/>
          <w:b/>
          <w:bCs/>
          <w:sz w:val="32"/>
          <w:szCs w:val="32"/>
          <w:lang w:val="es-MX" w:eastAsia="ja-JP"/>
        </w:rPr>
        <w:lastRenderedPageBreak/>
        <w:t>Formato Sprint:</w:t>
      </w:r>
    </w:p>
    <w:tbl>
      <w:tblPr>
        <w:tblStyle w:val="Tablaconcuadrcula1"/>
        <w:tblpPr w:leftFromText="141" w:rightFromText="141" w:vertAnchor="page" w:horzAnchor="margin" w:tblpY="2150"/>
        <w:tblW w:w="12322" w:type="dxa"/>
        <w:tblLook w:val="04A0" w:firstRow="1" w:lastRow="0" w:firstColumn="1" w:lastColumn="0" w:noHBand="0" w:noVBand="1"/>
      </w:tblPr>
      <w:tblGrid>
        <w:gridCol w:w="2071"/>
        <w:gridCol w:w="891"/>
        <w:gridCol w:w="1920"/>
        <w:gridCol w:w="1262"/>
        <w:gridCol w:w="1374"/>
        <w:gridCol w:w="649"/>
        <w:gridCol w:w="649"/>
        <w:gridCol w:w="649"/>
        <w:gridCol w:w="508"/>
        <w:gridCol w:w="508"/>
        <w:gridCol w:w="1841"/>
      </w:tblGrid>
      <w:tr w:rsidR="00770F22" w:rsidRPr="007D67E0" w14:paraId="6ADE3314" w14:textId="77777777" w:rsidTr="00572058">
        <w:tc>
          <w:tcPr>
            <w:tcW w:w="2076" w:type="dxa"/>
            <w:shd w:val="clear" w:color="auto" w:fill="D9D9D9"/>
          </w:tcPr>
          <w:p w14:paraId="4DD6F685" w14:textId="77777777" w:rsidR="007D67E0" w:rsidRPr="007D67E0" w:rsidRDefault="007D67E0" w:rsidP="007D67E0">
            <w:pPr>
              <w:jc w:val="center"/>
              <w:rPr>
                <w:sz w:val="20"/>
                <w:szCs w:val="20"/>
                <w:lang w:val="es-MX" w:eastAsia="ja-JP"/>
              </w:rPr>
            </w:pPr>
            <w:r w:rsidRPr="007D67E0">
              <w:rPr>
                <w:sz w:val="20"/>
                <w:szCs w:val="20"/>
                <w:lang w:val="es-MX" w:eastAsia="ja-JP"/>
              </w:rPr>
              <w:t>Elemento de trabajo pendiente</w:t>
            </w:r>
          </w:p>
        </w:tc>
        <w:tc>
          <w:tcPr>
            <w:tcW w:w="891" w:type="dxa"/>
            <w:shd w:val="clear" w:color="auto" w:fill="D9D9D9"/>
          </w:tcPr>
          <w:p w14:paraId="4ABC17FE" w14:textId="77777777" w:rsidR="007D67E0" w:rsidRPr="007D67E0" w:rsidRDefault="007D67E0" w:rsidP="007D67E0">
            <w:pPr>
              <w:jc w:val="center"/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Puntos de historia</w:t>
            </w:r>
          </w:p>
        </w:tc>
        <w:tc>
          <w:tcPr>
            <w:tcW w:w="1988" w:type="dxa"/>
            <w:shd w:val="clear" w:color="auto" w:fill="D9D9D9"/>
          </w:tcPr>
          <w:p w14:paraId="2CF156A6" w14:textId="77777777" w:rsidR="007D67E0" w:rsidRPr="007D67E0" w:rsidRDefault="007D67E0" w:rsidP="007D67E0">
            <w:pPr>
              <w:jc w:val="center"/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Responsable</w:t>
            </w:r>
          </w:p>
        </w:tc>
        <w:tc>
          <w:tcPr>
            <w:tcW w:w="1268" w:type="dxa"/>
            <w:shd w:val="clear" w:color="auto" w:fill="D9D9D9"/>
          </w:tcPr>
          <w:p w14:paraId="4195DCF2" w14:textId="77777777" w:rsidR="007D67E0" w:rsidRPr="007D67E0" w:rsidRDefault="007D67E0" w:rsidP="007D67E0">
            <w:pPr>
              <w:jc w:val="center"/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Estado</w:t>
            </w:r>
          </w:p>
        </w:tc>
        <w:tc>
          <w:tcPr>
            <w:tcW w:w="1413" w:type="dxa"/>
            <w:shd w:val="clear" w:color="auto" w:fill="D9D9D9"/>
          </w:tcPr>
          <w:p w14:paraId="2D4A040F" w14:textId="77777777" w:rsidR="007D67E0" w:rsidRPr="007D67E0" w:rsidRDefault="007D67E0" w:rsidP="007D67E0">
            <w:pPr>
              <w:jc w:val="center"/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Estimado original</w:t>
            </w:r>
          </w:p>
        </w:tc>
        <w:tc>
          <w:tcPr>
            <w:tcW w:w="666" w:type="dxa"/>
            <w:shd w:val="clear" w:color="auto" w:fill="D9D9D9"/>
          </w:tcPr>
          <w:p w14:paraId="0B8A8C9E" w14:textId="77777777" w:rsidR="007D67E0" w:rsidRPr="007D67E0" w:rsidRDefault="007D67E0" w:rsidP="007D67E0">
            <w:pPr>
              <w:jc w:val="center"/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Día 1</w:t>
            </w:r>
          </w:p>
        </w:tc>
        <w:tc>
          <w:tcPr>
            <w:tcW w:w="666" w:type="dxa"/>
            <w:shd w:val="clear" w:color="auto" w:fill="D9D9D9"/>
          </w:tcPr>
          <w:p w14:paraId="5D4142B8" w14:textId="77777777" w:rsidR="007D67E0" w:rsidRPr="007D67E0" w:rsidRDefault="007D67E0" w:rsidP="007D67E0">
            <w:pPr>
              <w:jc w:val="center"/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Día 2</w:t>
            </w:r>
          </w:p>
        </w:tc>
        <w:tc>
          <w:tcPr>
            <w:tcW w:w="666" w:type="dxa"/>
            <w:shd w:val="clear" w:color="auto" w:fill="D9D9D9"/>
          </w:tcPr>
          <w:p w14:paraId="2BA964F6" w14:textId="77777777" w:rsidR="007D67E0" w:rsidRPr="007D67E0" w:rsidRDefault="007D67E0" w:rsidP="007D67E0">
            <w:pPr>
              <w:jc w:val="center"/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Día 3</w:t>
            </w:r>
          </w:p>
        </w:tc>
        <w:tc>
          <w:tcPr>
            <w:tcW w:w="508" w:type="dxa"/>
            <w:shd w:val="clear" w:color="auto" w:fill="D9D9D9"/>
          </w:tcPr>
          <w:p w14:paraId="1C92FC39" w14:textId="77777777" w:rsidR="007D67E0" w:rsidRPr="007D67E0" w:rsidRDefault="007D67E0" w:rsidP="007D67E0">
            <w:pPr>
              <w:jc w:val="center"/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Día 4</w:t>
            </w:r>
          </w:p>
        </w:tc>
        <w:tc>
          <w:tcPr>
            <w:tcW w:w="236" w:type="dxa"/>
            <w:shd w:val="clear" w:color="auto" w:fill="D9D9D9"/>
          </w:tcPr>
          <w:p w14:paraId="4DE2DBCA" w14:textId="77777777" w:rsidR="007D67E0" w:rsidRPr="007D67E0" w:rsidRDefault="007D67E0" w:rsidP="007D67E0">
            <w:pPr>
              <w:jc w:val="center"/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Día 5</w:t>
            </w:r>
          </w:p>
        </w:tc>
        <w:tc>
          <w:tcPr>
            <w:tcW w:w="1944" w:type="dxa"/>
            <w:shd w:val="clear" w:color="auto" w:fill="D9D9D9"/>
          </w:tcPr>
          <w:p w14:paraId="1316C05C" w14:textId="77777777" w:rsidR="007D67E0" w:rsidRPr="007D67E0" w:rsidRDefault="007D67E0" w:rsidP="007D67E0">
            <w:pPr>
              <w:jc w:val="center"/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Revisión del Sprint</w:t>
            </w:r>
          </w:p>
        </w:tc>
      </w:tr>
      <w:tr w:rsidR="00770F22" w:rsidRPr="007D67E0" w14:paraId="4C50BE6E" w14:textId="77777777" w:rsidTr="00572058">
        <w:tc>
          <w:tcPr>
            <w:tcW w:w="2076" w:type="dxa"/>
            <w:shd w:val="clear" w:color="auto" w:fill="F2F2F2"/>
          </w:tcPr>
          <w:p w14:paraId="695A862B" w14:textId="77777777" w:rsidR="007D67E0" w:rsidRPr="007D67E0" w:rsidRDefault="007D67E0" w:rsidP="007D67E0">
            <w:pPr>
              <w:rPr>
                <w:b/>
                <w:bCs/>
                <w:lang w:val="es-MX" w:eastAsia="ja-JP"/>
              </w:rPr>
            </w:pPr>
            <w:r w:rsidRPr="007D67E0">
              <w:rPr>
                <w:b/>
                <w:bCs/>
                <w:lang w:val="es-MX" w:eastAsia="ja-JP"/>
              </w:rPr>
              <w:t xml:space="preserve">          Portada</w:t>
            </w:r>
          </w:p>
        </w:tc>
        <w:tc>
          <w:tcPr>
            <w:tcW w:w="891" w:type="dxa"/>
            <w:shd w:val="clear" w:color="auto" w:fill="F2F2F2"/>
          </w:tcPr>
          <w:p w14:paraId="50D9FBDB" w14:textId="77777777" w:rsidR="007D67E0" w:rsidRPr="007D67E0" w:rsidRDefault="007D67E0" w:rsidP="007D67E0">
            <w:pPr>
              <w:rPr>
                <w:b/>
                <w:bCs/>
                <w:sz w:val="22"/>
                <w:szCs w:val="22"/>
                <w:lang w:val="es-MX" w:eastAsia="ja-JP"/>
              </w:rPr>
            </w:pPr>
            <w:r w:rsidRPr="007D67E0">
              <w:rPr>
                <w:b/>
                <w:bCs/>
                <w:sz w:val="22"/>
                <w:szCs w:val="22"/>
                <w:lang w:val="es-MX" w:eastAsia="ja-JP"/>
              </w:rPr>
              <w:t>20</w:t>
            </w:r>
          </w:p>
        </w:tc>
        <w:tc>
          <w:tcPr>
            <w:tcW w:w="1988" w:type="dxa"/>
            <w:shd w:val="clear" w:color="auto" w:fill="F2F2F2"/>
          </w:tcPr>
          <w:p w14:paraId="559FF166" w14:textId="77777777" w:rsidR="007D67E0" w:rsidRPr="007D67E0" w:rsidRDefault="007D67E0" w:rsidP="007D67E0">
            <w:pPr>
              <w:rPr>
                <w:b/>
                <w:bCs/>
                <w:sz w:val="22"/>
                <w:szCs w:val="22"/>
                <w:lang w:val="es-MX" w:eastAsia="ja-JP"/>
              </w:rPr>
            </w:pPr>
            <w:r w:rsidRPr="007D67E0">
              <w:rPr>
                <w:b/>
                <w:bCs/>
                <w:sz w:val="22"/>
                <w:szCs w:val="22"/>
                <w:lang w:val="es-MX" w:eastAsia="ja-JP"/>
              </w:rPr>
              <w:t>Alexander Leon</w:t>
            </w:r>
          </w:p>
        </w:tc>
        <w:tc>
          <w:tcPr>
            <w:tcW w:w="1268" w:type="dxa"/>
            <w:shd w:val="clear" w:color="auto" w:fill="F2F2F2"/>
          </w:tcPr>
          <w:p w14:paraId="73FCC505" w14:textId="77777777" w:rsidR="007D67E0" w:rsidRPr="007D67E0" w:rsidRDefault="007D67E0" w:rsidP="007D67E0">
            <w:pPr>
              <w:rPr>
                <w:b/>
                <w:bCs/>
                <w:sz w:val="22"/>
                <w:szCs w:val="22"/>
                <w:lang w:val="es-MX" w:eastAsia="ja-JP"/>
              </w:rPr>
            </w:pPr>
            <w:r w:rsidRPr="007D67E0">
              <w:rPr>
                <w:b/>
                <w:bCs/>
                <w:sz w:val="22"/>
                <w:szCs w:val="22"/>
                <w:lang w:val="es-MX" w:eastAsia="ja-JP"/>
              </w:rPr>
              <w:t>Terminado</w:t>
            </w:r>
          </w:p>
        </w:tc>
        <w:tc>
          <w:tcPr>
            <w:tcW w:w="1413" w:type="dxa"/>
            <w:shd w:val="clear" w:color="auto" w:fill="F2F2F2"/>
          </w:tcPr>
          <w:p w14:paraId="431F5165" w14:textId="77777777" w:rsidR="007D67E0" w:rsidRPr="007D67E0" w:rsidRDefault="007D67E0" w:rsidP="007D67E0">
            <w:pPr>
              <w:rPr>
                <w:b/>
                <w:bCs/>
                <w:sz w:val="22"/>
                <w:szCs w:val="22"/>
                <w:lang w:val="es-MX" w:eastAsia="ja-JP"/>
              </w:rPr>
            </w:pPr>
            <w:r w:rsidRPr="007D67E0">
              <w:rPr>
                <w:b/>
                <w:bCs/>
                <w:sz w:val="22"/>
                <w:szCs w:val="22"/>
                <w:lang w:val="es-MX" w:eastAsia="ja-JP"/>
              </w:rPr>
              <w:t>10 días</w:t>
            </w:r>
          </w:p>
        </w:tc>
        <w:tc>
          <w:tcPr>
            <w:tcW w:w="666" w:type="dxa"/>
            <w:shd w:val="clear" w:color="auto" w:fill="F2F2F2"/>
          </w:tcPr>
          <w:p w14:paraId="23825DD8" w14:textId="77777777" w:rsidR="007D67E0" w:rsidRPr="007D67E0" w:rsidRDefault="007D67E0" w:rsidP="007D67E0">
            <w:pPr>
              <w:rPr>
                <w:b/>
                <w:bCs/>
                <w:sz w:val="22"/>
                <w:szCs w:val="22"/>
                <w:lang w:val="es-MX" w:eastAsia="ja-JP"/>
              </w:rPr>
            </w:pPr>
          </w:p>
        </w:tc>
        <w:tc>
          <w:tcPr>
            <w:tcW w:w="666" w:type="dxa"/>
            <w:shd w:val="clear" w:color="auto" w:fill="F2F2F2"/>
          </w:tcPr>
          <w:p w14:paraId="5B56EC40" w14:textId="77777777" w:rsidR="007D67E0" w:rsidRPr="007D67E0" w:rsidRDefault="007D67E0" w:rsidP="007D67E0">
            <w:pPr>
              <w:rPr>
                <w:b/>
                <w:bCs/>
                <w:sz w:val="22"/>
                <w:szCs w:val="22"/>
                <w:lang w:val="es-MX" w:eastAsia="ja-JP"/>
              </w:rPr>
            </w:pPr>
          </w:p>
        </w:tc>
        <w:tc>
          <w:tcPr>
            <w:tcW w:w="666" w:type="dxa"/>
            <w:shd w:val="clear" w:color="auto" w:fill="F2F2F2"/>
          </w:tcPr>
          <w:p w14:paraId="30B249B6" w14:textId="77777777" w:rsidR="007D67E0" w:rsidRPr="007D67E0" w:rsidRDefault="007D67E0" w:rsidP="007D67E0">
            <w:pPr>
              <w:rPr>
                <w:b/>
                <w:bCs/>
                <w:sz w:val="22"/>
                <w:szCs w:val="22"/>
                <w:lang w:val="es-MX" w:eastAsia="ja-JP"/>
              </w:rPr>
            </w:pPr>
          </w:p>
        </w:tc>
        <w:tc>
          <w:tcPr>
            <w:tcW w:w="508" w:type="dxa"/>
            <w:shd w:val="clear" w:color="auto" w:fill="F2F2F2"/>
          </w:tcPr>
          <w:p w14:paraId="42C2ABA0" w14:textId="77777777" w:rsidR="007D67E0" w:rsidRPr="007D67E0" w:rsidRDefault="007D67E0" w:rsidP="007D67E0">
            <w:pPr>
              <w:rPr>
                <w:b/>
                <w:bCs/>
                <w:sz w:val="22"/>
                <w:szCs w:val="22"/>
                <w:lang w:val="es-MX" w:eastAsia="ja-JP"/>
              </w:rPr>
            </w:pPr>
          </w:p>
        </w:tc>
        <w:tc>
          <w:tcPr>
            <w:tcW w:w="236" w:type="dxa"/>
            <w:shd w:val="clear" w:color="auto" w:fill="F2F2F2"/>
          </w:tcPr>
          <w:p w14:paraId="413EF12A" w14:textId="77777777" w:rsidR="007D67E0" w:rsidRPr="007D67E0" w:rsidRDefault="007D67E0" w:rsidP="007D67E0">
            <w:pPr>
              <w:rPr>
                <w:b/>
                <w:bCs/>
                <w:sz w:val="22"/>
                <w:szCs w:val="22"/>
                <w:lang w:val="es-MX" w:eastAsia="ja-JP"/>
              </w:rPr>
            </w:pPr>
          </w:p>
        </w:tc>
        <w:tc>
          <w:tcPr>
            <w:tcW w:w="1944" w:type="dxa"/>
            <w:shd w:val="clear" w:color="auto" w:fill="F2F2F2"/>
          </w:tcPr>
          <w:p w14:paraId="26B6C282" w14:textId="77777777" w:rsidR="007D67E0" w:rsidRPr="007D67E0" w:rsidRDefault="007D67E0" w:rsidP="007D67E0">
            <w:pPr>
              <w:rPr>
                <w:b/>
                <w:bCs/>
                <w:sz w:val="22"/>
                <w:szCs w:val="22"/>
                <w:lang w:val="es-MX" w:eastAsia="ja-JP"/>
              </w:rPr>
            </w:pPr>
            <w:r w:rsidRPr="007D67E0">
              <w:rPr>
                <w:b/>
                <w:bCs/>
                <w:sz w:val="22"/>
                <w:szCs w:val="22"/>
                <w:lang w:val="es-MX" w:eastAsia="ja-JP"/>
              </w:rPr>
              <w:t>Si</w:t>
            </w:r>
          </w:p>
        </w:tc>
      </w:tr>
      <w:tr w:rsidR="00770F22" w:rsidRPr="007D67E0" w14:paraId="16430753" w14:textId="77777777" w:rsidTr="00572058">
        <w:tc>
          <w:tcPr>
            <w:tcW w:w="2076" w:type="dxa"/>
          </w:tcPr>
          <w:p w14:paraId="50A66D8F" w14:textId="77777777" w:rsidR="007D67E0" w:rsidRPr="007D67E0" w:rsidRDefault="007D67E0" w:rsidP="007D67E0">
            <w:pPr>
              <w:rPr>
                <w:sz w:val="20"/>
                <w:szCs w:val="20"/>
                <w:lang w:val="es-MX" w:eastAsia="ja-JP"/>
              </w:rPr>
            </w:pPr>
            <w:r w:rsidRPr="007D67E0">
              <w:rPr>
                <w:sz w:val="20"/>
                <w:szCs w:val="20"/>
                <w:lang w:val="es-MX" w:eastAsia="ja-JP"/>
              </w:rPr>
              <w:t>Elaboración del contenido, imagen representativa y fondo</w:t>
            </w:r>
          </w:p>
        </w:tc>
        <w:tc>
          <w:tcPr>
            <w:tcW w:w="891" w:type="dxa"/>
          </w:tcPr>
          <w:p w14:paraId="1BC5DA7F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5</w:t>
            </w:r>
          </w:p>
        </w:tc>
        <w:tc>
          <w:tcPr>
            <w:tcW w:w="1988" w:type="dxa"/>
          </w:tcPr>
          <w:p w14:paraId="105C01EC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Alexander Leon</w:t>
            </w:r>
          </w:p>
        </w:tc>
        <w:tc>
          <w:tcPr>
            <w:tcW w:w="1268" w:type="dxa"/>
          </w:tcPr>
          <w:p w14:paraId="34C26EA9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Terminado</w:t>
            </w:r>
          </w:p>
        </w:tc>
        <w:tc>
          <w:tcPr>
            <w:tcW w:w="1413" w:type="dxa"/>
          </w:tcPr>
          <w:p w14:paraId="221C1E84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3 días</w:t>
            </w:r>
          </w:p>
        </w:tc>
        <w:tc>
          <w:tcPr>
            <w:tcW w:w="666" w:type="dxa"/>
          </w:tcPr>
          <w:p w14:paraId="2BCB6E9E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666" w:type="dxa"/>
          </w:tcPr>
          <w:p w14:paraId="365F73DF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666" w:type="dxa"/>
          </w:tcPr>
          <w:p w14:paraId="06ED0F00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508" w:type="dxa"/>
          </w:tcPr>
          <w:p w14:paraId="4F65366F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236" w:type="dxa"/>
          </w:tcPr>
          <w:p w14:paraId="78E62C71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1944" w:type="dxa"/>
          </w:tcPr>
          <w:p w14:paraId="3143EF60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Si</w:t>
            </w:r>
          </w:p>
        </w:tc>
      </w:tr>
      <w:tr w:rsidR="00770F22" w:rsidRPr="007D67E0" w14:paraId="0282A26D" w14:textId="77777777" w:rsidTr="00572058">
        <w:trPr>
          <w:trHeight w:val="678"/>
        </w:trPr>
        <w:tc>
          <w:tcPr>
            <w:tcW w:w="2076" w:type="dxa"/>
          </w:tcPr>
          <w:p w14:paraId="247CBFA4" w14:textId="77777777" w:rsidR="007D67E0" w:rsidRPr="007D67E0" w:rsidRDefault="007D67E0" w:rsidP="007D67E0">
            <w:pPr>
              <w:rPr>
                <w:sz w:val="20"/>
                <w:szCs w:val="20"/>
                <w:lang w:val="es-MX" w:eastAsia="ja-JP"/>
              </w:rPr>
            </w:pPr>
            <w:r w:rsidRPr="007D67E0">
              <w:rPr>
                <w:sz w:val="20"/>
                <w:szCs w:val="20"/>
                <w:lang w:val="es-MX" w:eastAsia="ja-JP"/>
              </w:rPr>
              <w:t>Creación del menú para categorías</w:t>
            </w:r>
          </w:p>
        </w:tc>
        <w:tc>
          <w:tcPr>
            <w:tcW w:w="891" w:type="dxa"/>
          </w:tcPr>
          <w:p w14:paraId="60D0AACD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5</w:t>
            </w:r>
          </w:p>
        </w:tc>
        <w:tc>
          <w:tcPr>
            <w:tcW w:w="1988" w:type="dxa"/>
          </w:tcPr>
          <w:p w14:paraId="40356B77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Alexander Leon</w:t>
            </w:r>
          </w:p>
        </w:tc>
        <w:tc>
          <w:tcPr>
            <w:tcW w:w="1268" w:type="dxa"/>
          </w:tcPr>
          <w:p w14:paraId="5C688AC5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Terminado</w:t>
            </w:r>
          </w:p>
        </w:tc>
        <w:tc>
          <w:tcPr>
            <w:tcW w:w="1413" w:type="dxa"/>
          </w:tcPr>
          <w:p w14:paraId="31A09FE7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3 días</w:t>
            </w:r>
          </w:p>
        </w:tc>
        <w:tc>
          <w:tcPr>
            <w:tcW w:w="666" w:type="dxa"/>
          </w:tcPr>
          <w:p w14:paraId="7A232FD0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666" w:type="dxa"/>
          </w:tcPr>
          <w:p w14:paraId="32EE4908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666" w:type="dxa"/>
          </w:tcPr>
          <w:p w14:paraId="7A748527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508" w:type="dxa"/>
          </w:tcPr>
          <w:p w14:paraId="632533C9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236" w:type="dxa"/>
          </w:tcPr>
          <w:p w14:paraId="2540815C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1944" w:type="dxa"/>
          </w:tcPr>
          <w:p w14:paraId="36AF6A02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Si</w:t>
            </w:r>
          </w:p>
        </w:tc>
      </w:tr>
      <w:tr w:rsidR="00770F22" w:rsidRPr="007D67E0" w14:paraId="686E457D" w14:textId="77777777" w:rsidTr="00572058">
        <w:tc>
          <w:tcPr>
            <w:tcW w:w="2076" w:type="dxa"/>
          </w:tcPr>
          <w:p w14:paraId="689DDEF3" w14:textId="77777777" w:rsidR="007D67E0" w:rsidRPr="007D67E0" w:rsidRDefault="007D67E0" w:rsidP="007D67E0">
            <w:pPr>
              <w:rPr>
                <w:sz w:val="20"/>
                <w:szCs w:val="20"/>
                <w:lang w:val="es-MX" w:eastAsia="ja-JP"/>
              </w:rPr>
            </w:pPr>
            <w:r w:rsidRPr="007D67E0">
              <w:rPr>
                <w:sz w:val="20"/>
                <w:szCs w:val="20"/>
                <w:lang w:val="es-MX" w:eastAsia="ja-JP"/>
              </w:rPr>
              <w:t>Elaboración del mensaje de bienvenida y presentación de la marca</w:t>
            </w:r>
          </w:p>
        </w:tc>
        <w:tc>
          <w:tcPr>
            <w:tcW w:w="891" w:type="dxa"/>
          </w:tcPr>
          <w:p w14:paraId="0B7F08B1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5</w:t>
            </w:r>
          </w:p>
        </w:tc>
        <w:tc>
          <w:tcPr>
            <w:tcW w:w="1988" w:type="dxa"/>
          </w:tcPr>
          <w:p w14:paraId="237D34CF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Alexander Leon</w:t>
            </w:r>
          </w:p>
        </w:tc>
        <w:tc>
          <w:tcPr>
            <w:tcW w:w="1268" w:type="dxa"/>
          </w:tcPr>
          <w:p w14:paraId="155FC01E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Terminado</w:t>
            </w:r>
          </w:p>
        </w:tc>
        <w:tc>
          <w:tcPr>
            <w:tcW w:w="1413" w:type="dxa"/>
          </w:tcPr>
          <w:p w14:paraId="155A0D5A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3 días</w:t>
            </w:r>
          </w:p>
        </w:tc>
        <w:tc>
          <w:tcPr>
            <w:tcW w:w="666" w:type="dxa"/>
          </w:tcPr>
          <w:p w14:paraId="3ABEEFFD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666" w:type="dxa"/>
          </w:tcPr>
          <w:p w14:paraId="4A09A2E3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666" w:type="dxa"/>
          </w:tcPr>
          <w:p w14:paraId="6EBAC078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508" w:type="dxa"/>
          </w:tcPr>
          <w:p w14:paraId="0D76ABEA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236" w:type="dxa"/>
          </w:tcPr>
          <w:p w14:paraId="1CADEE47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1944" w:type="dxa"/>
          </w:tcPr>
          <w:p w14:paraId="579ACB18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Si</w:t>
            </w:r>
          </w:p>
        </w:tc>
      </w:tr>
      <w:tr w:rsidR="00770F22" w:rsidRPr="007D67E0" w14:paraId="1AA51D7F" w14:textId="77777777" w:rsidTr="00572058">
        <w:tc>
          <w:tcPr>
            <w:tcW w:w="2076" w:type="dxa"/>
          </w:tcPr>
          <w:p w14:paraId="696CAA38" w14:textId="77777777" w:rsidR="007D67E0" w:rsidRPr="007D67E0" w:rsidRDefault="007D67E0" w:rsidP="007D67E0">
            <w:pPr>
              <w:rPr>
                <w:sz w:val="20"/>
                <w:szCs w:val="20"/>
                <w:lang w:val="es-MX" w:eastAsia="ja-JP"/>
              </w:rPr>
            </w:pPr>
            <w:r w:rsidRPr="007D67E0">
              <w:rPr>
                <w:sz w:val="20"/>
                <w:szCs w:val="20"/>
                <w:lang w:val="es-MX" w:eastAsia="ja-JP"/>
              </w:rPr>
              <w:t>Elaboración de vínculo para registro de clientes</w:t>
            </w:r>
          </w:p>
        </w:tc>
        <w:tc>
          <w:tcPr>
            <w:tcW w:w="891" w:type="dxa"/>
          </w:tcPr>
          <w:p w14:paraId="08CB1012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5</w:t>
            </w:r>
          </w:p>
        </w:tc>
        <w:tc>
          <w:tcPr>
            <w:tcW w:w="1988" w:type="dxa"/>
          </w:tcPr>
          <w:p w14:paraId="71344154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Alexander Leon</w:t>
            </w:r>
          </w:p>
        </w:tc>
        <w:tc>
          <w:tcPr>
            <w:tcW w:w="1268" w:type="dxa"/>
          </w:tcPr>
          <w:p w14:paraId="7CBB1598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Terminado</w:t>
            </w:r>
          </w:p>
        </w:tc>
        <w:tc>
          <w:tcPr>
            <w:tcW w:w="1413" w:type="dxa"/>
          </w:tcPr>
          <w:p w14:paraId="30385F95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 día</w:t>
            </w:r>
          </w:p>
        </w:tc>
        <w:tc>
          <w:tcPr>
            <w:tcW w:w="666" w:type="dxa"/>
          </w:tcPr>
          <w:p w14:paraId="7DB7983D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666" w:type="dxa"/>
          </w:tcPr>
          <w:p w14:paraId="07585672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666" w:type="dxa"/>
          </w:tcPr>
          <w:p w14:paraId="62F917AC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508" w:type="dxa"/>
          </w:tcPr>
          <w:p w14:paraId="090E0D89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236" w:type="dxa"/>
          </w:tcPr>
          <w:p w14:paraId="7B29F165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1944" w:type="dxa"/>
          </w:tcPr>
          <w:p w14:paraId="131EAB7A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Si</w:t>
            </w:r>
          </w:p>
        </w:tc>
      </w:tr>
      <w:tr w:rsidR="00770F22" w:rsidRPr="007D67E0" w14:paraId="4355FDA7" w14:textId="77777777" w:rsidTr="00572058">
        <w:tc>
          <w:tcPr>
            <w:tcW w:w="2076" w:type="dxa"/>
            <w:shd w:val="clear" w:color="auto" w:fill="F2F2F2"/>
          </w:tcPr>
          <w:p w14:paraId="4B695120" w14:textId="77777777" w:rsidR="007D67E0" w:rsidRPr="007D67E0" w:rsidRDefault="007D67E0" w:rsidP="007D67E0">
            <w:pPr>
              <w:rPr>
                <w:b/>
                <w:bCs/>
                <w:lang w:val="es-MX" w:eastAsia="ja-JP"/>
              </w:rPr>
            </w:pPr>
            <w:r w:rsidRPr="007D67E0">
              <w:rPr>
                <w:b/>
                <w:bCs/>
                <w:lang w:val="es-MX" w:eastAsia="ja-JP"/>
              </w:rPr>
              <w:t>Registro de clientes</w:t>
            </w:r>
          </w:p>
        </w:tc>
        <w:tc>
          <w:tcPr>
            <w:tcW w:w="891" w:type="dxa"/>
            <w:shd w:val="clear" w:color="auto" w:fill="F2F2F2"/>
          </w:tcPr>
          <w:p w14:paraId="225A171D" w14:textId="77777777" w:rsidR="007D67E0" w:rsidRPr="007D67E0" w:rsidRDefault="007D67E0" w:rsidP="007D67E0">
            <w:pPr>
              <w:rPr>
                <w:b/>
                <w:bCs/>
                <w:lang w:val="es-MX" w:eastAsia="ja-JP"/>
              </w:rPr>
            </w:pPr>
            <w:r w:rsidRPr="007D67E0">
              <w:rPr>
                <w:b/>
                <w:bCs/>
                <w:lang w:val="es-MX" w:eastAsia="ja-JP"/>
              </w:rPr>
              <w:t>10</w:t>
            </w:r>
          </w:p>
        </w:tc>
        <w:tc>
          <w:tcPr>
            <w:tcW w:w="1988" w:type="dxa"/>
            <w:shd w:val="clear" w:color="auto" w:fill="F2F2F2"/>
          </w:tcPr>
          <w:p w14:paraId="753568E2" w14:textId="77777777" w:rsidR="007D67E0" w:rsidRPr="007D67E0" w:rsidRDefault="007D67E0" w:rsidP="007D67E0">
            <w:pPr>
              <w:rPr>
                <w:b/>
                <w:bCs/>
                <w:lang w:val="es-MX" w:eastAsia="ja-JP"/>
              </w:rPr>
            </w:pPr>
            <w:r w:rsidRPr="007D67E0">
              <w:rPr>
                <w:b/>
                <w:bCs/>
                <w:lang w:val="es-MX" w:eastAsia="ja-JP"/>
              </w:rPr>
              <w:t>Alexander Leon</w:t>
            </w:r>
          </w:p>
        </w:tc>
        <w:tc>
          <w:tcPr>
            <w:tcW w:w="1268" w:type="dxa"/>
            <w:shd w:val="clear" w:color="auto" w:fill="F2F2F2"/>
          </w:tcPr>
          <w:p w14:paraId="1D058C88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terminado</w:t>
            </w:r>
          </w:p>
        </w:tc>
        <w:tc>
          <w:tcPr>
            <w:tcW w:w="1413" w:type="dxa"/>
            <w:shd w:val="clear" w:color="auto" w:fill="F2F2F2"/>
          </w:tcPr>
          <w:p w14:paraId="78ECFC91" w14:textId="77777777" w:rsidR="007D67E0" w:rsidRPr="007D67E0" w:rsidRDefault="007D67E0" w:rsidP="007D67E0">
            <w:pPr>
              <w:rPr>
                <w:b/>
                <w:bCs/>
                <w:sz w:val="22"/>
                <w:szCs w:val="22"/>
                <w:lang w:val="es-MX" w:eastAsia="ja-JP"/>
              </w:rPr>
            </w:pPr>
            <w:r w:rsidRPr="007D67E0">
              <w:rPr>
                <w:b/>
                <w:bCs/>
                <w:sz w:val="22"/>
                <w:szCs w:val="22"/>
                <w:lang w:val="es-MX" w:eastAsia="ja-JP"/>
              </w:rPr>
              <w:t>10 días</w:t>
            </w:r>
          </w:p>
        </w:tc>
        <w:tc>
          <w:tcPr>
            <w:tcW w:w="666" w:type="dxa"/>
            <w:shd w:val="clear" w:color="auto" w:fill="F2F2F2"/>
          </w:tcPr>
          <w:p w14:paraId="36A24B99" w14:textId="77777777" w:rsidR="007D67E0" w:rsidRPr="007D67E0" w:rsidRDefault="007D67E0" w:rsidP="007D67E0">
            <w:pPr>
              <w:rPr>
                <w:b/>
                <w:bCs/>
                <w:sz w:val="22"/>
                <w:szCs w:val="22"/>
                <w:lang w:val="es-MX" w:eastAsia="ja-JP"/>
              </w:rPr>
            </w:pPr>
          </w:p>
        </w:tc>
        <w:tc>
          <w:tcPr>
            <w:tcW w:w="666" w:type="dxa"/>
            <w:shd w:val="clear" w:color="auto" w:fill="F2F2F2"/>
          </w:tcPr>
          <w:p w14:paraId="0B3B0F6A" w14:textId="77777777" w:rsidR="007D67E0" w:rsidRPr="007D67E0" w:rsidRDefault="007D67E0" w:rsidP="007D67E0">
            <w:pPr>
              <w:rPr>
                <w:b/>
                <w:bCs/>
                <w:sz w:val="22"/>
                <w:szCs w:val="22"/>
                <w:lang w:val="es-MX" w:eastAsia="ja-JP"/>
              </w:rPr>
            </w:pPr>
          </w:p>
        </w:tc>
        <w:tc>
          <w:tcPr>
            <w:tcW w:w="666" w:type="dxa"/>
            <w:shd w:val="clear" w:color="auto" w:fill="F2F2F2"/>
          </w:tcPr>
          <w:p w14:paraId="73CB1F62" w14:textId="77777777" w:rsidR="007D67E0" w:rsidRPr="007D67E0" w:rsidRDefault="007D67E0" w:rsidP="007D67E0">
            <w:pPr>
              <w:rPr>
                <w:b/>
                <w:bCs/>
                <w:sz w:val="22"/>
                <w:szCs w:val="22"/>
                <w:lang w:val="es-MX" w:eastAsia="ja-JP"/>
              </w:rPr>
            </w:pPr>
          </w:p>
        </w:tc>
        <w:tc>
          <w:tcPr>
            <w:tcW w:w="508" w:type="dxa"/>
            <w:shd w:val="clear" w:color="auto" w:fill="F2F2F2"/>
          </w:tcPr>
          <w:p w14:paraId="527FF68D" w14:textId="77777777" w:rsidR="007D67E0" w:rsidRPr="007D67E0" w:rsidRDefault="007D67E0" w:rsidP="007D67E0">
            <w:pPr>
              <w:rPr>
                <w:b/>
                <w:bCs/>
                <w:sz w:val="22"/>
                <w:szCs w:val="22"/>
                <w:lang w:val="es-MX" w:eastAsia="ja-JP"/>
              </w:rPr>
            </w:pPr>
          </w:p>
        </w:tc>
        <w:tc>
          <w:tcPr>
            <w:tcW w:w="236" w:type="dxa"/>
            <w:shd w:val="clear" w:color="auto" w:fill="F2F2F2"/>
          </w:tcPr>
          <w:p w14:paraId="1222541F" w14:textId="77777777" w:rsidR="007D67E0" w:rsidRPr="007D67E0" w:rsidRDefault="007D67E0" w:rsidP="007D67E0">
            <w:pPr>
              <w:rPr>
                <w:b/>
                <w:bCs/>
                <w:sz w:val="22"/>
                <w:szCs w:val="22"/>
                <w:lang w:val="es-MX" w:eastAsia="ja-JP"/>
              </w:rPr>
            </w:pPr>
          </w:p>
        </w:tc>
        <w:tc>
          <w:tcPr>
            <w:tcW w:w="1944" w:type="dxa"/>
            <w:shd w:val="clear" w:color="auto" w:fill="F2F2F2"/>
          </w:tcPr>
          <w:p w14:paraId="4A01D505" w14:textId="77777777" w:rsidR="007D67E0" w:rsidRPr="007D67E0" w:rsidRDefault="007D67E0" w:rsidP="007D67E0">
            <w:pPr>
              <w:rPr>
                <w:b/>
                <w:bCs/>
                <w:lang w:val="es-MX" w:eastAsia="ja-JP"/>
              </w:rPr>
            </w:pPr>
            <w:r w:rsidRPr="007D67E0">
              <w:rPr>
                <w:b/>
                <w:bCs/>
                <w:lang w:val="es-MX" w:eastAsia="ja-JP"/>
              </w:rPr>
              <w:t>Si</w:t>
            </w:r>
          </w:p>
        </w:tc>
      </w:tr>
      <w:tr w:rsidR="00770F22" w:rsidRPr="007D67E0" w14:paraId="4C66CCB5" w14:textId="77777777" w:rsidTr="00572058">
        <w:tc>
          <w:tcPr>
            <w:tcW w:w="2076" w:type="dxa"/>
            <w:shd w:val="clear" w:color="auto" w:fill="F2F2F2"/>
          </w:tcPr>
          <w:p w14:paraId="54F0CB87" w14:textId="77777777" w:rsidR="007D67E0" w:rsidRPr="007D67E0" w:rsidRDefault="007D67E0" w:rsidP="007D67E0">
            <w:pPr>
              <w:rPr>
                <w:sz w:val="20"/>
                <w:szCs w:val="20"/>
                <w:lang w:val="es-MX" w:eastAsia="ja-JP"/>
              </w:rPr>
            </w:pPr>
            <w:r w:rsidRPr="007D67E0">
              <w:rPr>
                <w:sz w:val="20"/>
                <w:szCs w:val="20"/>
                <w:lang w:val="es-MX" w:eastAsia="ja-JP"/>
              </w:rPr>
              <w:t>Creación de cuentas</w:t>
            </w:r>
          </w:p>
        </w:tc>
        <w:tc>
          <w:tcPr>
            <w:tcW w:w="891" w:type="dxa"/>
            <w:shd w:val="clear" w:color="auto" w:fill="F2F2F2"/>
          </w:tcPr>
          <w:p w14:paraId="34BCEE68" w14:textId="77777777" w:rsidR="007D67E0" w:rsidRPr="007D67E0" w:rsidRDefault="007D67E0" w:rsidP="007D67E0">
            <w:pPr>
              <w:rPr>
                <w:sz w:val="20"/>
                <w:szCs w:val="20"/>
                <w:lang w:val="es-MX" w:eastAsia="ja-JP"/>
              </w:rPr>
            </w:pPr>
            <w:r w:rsidRPr="007D67E0">
              <w:rPr>
                <w:sz w:val="20"/>
                <w:szCs w:val="20"/>
                <w:lang w:val="es-MX" w:eastAsia="ja-JP"/>
              </w:rPr>
              <w:t>4</w:t>
            </w:r>
          </w:p>
        </w:tc>
        <w:tc>
          <w:tcPr>
            <w:tcW w:w="1988" w:type="dxa"/>
            <w:shd w:val="clear" w:color="auto" w:fill="F2F2F2"/>
          </w:tcPr>
          <w:p w14:paraId="4F12E8FE" w14:textId="77777777" w:rsidR="007D67E0" w:rsidRPr="007D67E0" w:rsidRDefault="007D67E0" w:rsidP="007D67E0">
            <w:pPr>
              <w:rPr>
                <w:b/>
                <w:bCs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Alexander Leon</w:t>
            </w:r>
          </w:p>
        </w:tc>
        <w:tc>
          <w:tcPr>
            <w:tcW w:w="1268" w:type="dxa"/>
            <w:shd w:val="clear" w:color="auto" w:fill="F2F2F2"/>
          </w:tcPr>
          <w:p w14:paraId="2381309E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terminado</w:t>
            </w:r>
          </w:p>
        </w:tc>
        <w:tc>
          <w:tcPr>
            <w:tcW w:w="1413" w:type="dxa"/>
            <w:shd w:val="clear" w:color="auto" w:fill="F2F2F2"/>
          </w:tcPr>
          <w:p w14:paraId="2E32D6CC" w14:textId="77777777" w:rsidR="007D67E0" w:rsidRPr="007D67E0" w:rsidRDefault="007D67E0" w:rsidP="007D67E0">
            <w:pPr>
              <w:rPr>
                <w:b/>
                <w:bCs/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4 días</w:t>
            </w:r>
          </w:p>
        </w:tc>
        <w:tc>
          <w:tcPr>
            <w:tcW w:w="666" w:type="dxa"/>
            <w:shd w:val="clear" w:color="auto" w:fill="F2F2F2"/>
          </w:tcPr>
          <w:p w14:paraId="6F6708D4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666" w:type="dxa"/>
            <w:shd w:val="clear" w:color="auto" w:fill="F2F2F2"/>
          </w:tcPr>
          <w:p w14:paraId="5ECA9A1C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666" w:type="dxa"/>
            <w:shd w:val="clear" w:color="auto" w:fill="F2F2F2"/>
          </w:tcPr>
          <w:p w14:paraId="1D870FFF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508" w:type="dxa"/>
            <w:shd w:val="clear" w:color="auto" w:fill="F2F2F2"/>
          </w:tcPr>
          <w:p w14:paraId="617D6BB9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236" w:type="dxa"/>
            <w:shd w:val="clear" w:color="auto" w:fill="F2F2F2"/>
          </w:tcPr>
          <w:p w14:paraId="239A79FE" w14:textId="77777777" w:rsidR="007D67E0" w:rsidRPr="007D67E0" w:rsidRDefault="007D67E0" w:rsidP="007D67E0">
            <w:pPr>
              <w:rPr>
                <w:b/>
                <w:bCs/>
                <w:sz w:val="22"/>
                <w:szCs w:val="22"/>
                <w:lang w:val="es-MX" w:eastAsia="ja-JP"/>
              </w:rPr>
            </w:pPr>
          </w:p>
        </w:tc>
        <w:tc>
          <w:tcPr>
            <w:tcW w:w="1944" w:type="dxa"/>
            <w:shd w:val="clear" w:color="auto" w:fill="F2F2F2"/>
          </w:tcPr>
          <w:p w14:paraId="7846BA52" w14:textId="77777777" w:rsidR="007D67E0" w:rsidRPr="007D67E0" w:rsidRDefault="007D67E0" w:rsidP="007D67E0">
            <w:pPr>
              <w:rPr>
                <w:b/>
                <w:bCs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Si</w:t>
            </w:r>
          </w:p>
        </w:tc>
      </w:tr>
      <w:tr w:rsidR="00770F22" w:rsidRPr="007D67E0" w14:paraId="6964AFF3" w14:textId="77777777" w:rsidTr="00572058">
        <w:tc>
          <w:tcPr>
            <w:tcW w:w="2076" w:type="dxa"/>
            <w:shd w:val="clear" w:color="auto" w:fill="F2F2F2"/>
          </w:tcPr>
          <w:p w14:paraId="1EC80B68" w14:textId="77777777" w:rsidR="007D67E0" w:rsidRPr="007D67E0" w:rsidRDefault="007D67E0" w:rsidP="007D67E0">
            <w:pPr>
              <w:rPr>
                <w:sz w:val="20"/>
                <w:szCs w:val="20"/>
                <w:lang w:val="es-MX" w:eastAsia="ja-JP"/>
              </w:rPr>
            </w:pPr>
            <w:r w:rsidRPr="007D67E0">
              <w:rPr>
                <w:sz w:val="20"/>
                <w:szCs w:val="20"/>
                <w:lang w:val="es-MX" w:eastAsia="ja-JP"/>
              </w:rPr>
              <w:t>Inicio de sesión</w:t>
            </w:r>
          </w:p>
        </w:tc>
        <w:tc>
          <w:tcPr>
            <w:tcW w:w="891" w:type="dxa"/>
            <w:shd w:val="clear" w:color="auto" w:fill="F2F2F2"/>
          </w:tcPr>
          <w:p w14:paraId="7B6A4B7A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2</w:t>
            </w:r>
          </w:p>
        </w:tc>
        <w:tc>
          <w:tcPr>
            <w:tcW w:w="1988" w:type="dxa"/>
            <w:shd w:val="clear" w:color="auto" w:fill="F2F2F2"/>
          </w:tcPr>
          <w:p w14:paraId="37DE7817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Alexander Leon</w:t>
            </w:r>
          </w:p>
        </w:tc>
        <w:tc>
          <w:tcPr>
            <w:tcW w:w="1268" w:type="dxa"/>
            <w:shd w:val="clear" w:color="auto" w:fill="F2F2F2"/>
          </w:tcPr>
          <w:p w14:paraId="6CB1CC11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terminado</w:t>
            </w:r>
          </w:p>
        </w:tc>
        <w:tc>
          <w:tcPr>
            <w:tcW w:w="1413" w:type="dxa"/>
            <w:shd w:val="clear" w:color="auto" w:fill="F2F2F2"/>
          </w:tcPr>
          <w:p w14:paraId="7BEE8D7A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2 días</w:t>
            </w:r>
          </w:p>
        </w:tc>
        <w:tc>
          <w:tcPr>
            <w:tcW w:w="666" w:type="dxa"/>
            <w:shd w:val="clear" w:color="auto" w:fill="F2F2F2"/>
          </w:tcPr>
          <w:p w14:paraId="09B67157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666" w:type="dxa"/>
            <w:shd w:val="clear" w:color="auto" w:fill="F2F2F2"/>
          </w:tcPr>
          <w:p w14:paraId="3726DF5D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666" w:type="dxa"/>
            <w:shd w:val="clear" w:color="auto" w:fill="F2F2F2"/>
          </w:tcPr>
          <w:p w14:paraId="6953B492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508" w:type="dxa"/>
            <w:shd w:val="clear" w:color="auto" w:fill="F2F2F2"/>
          </w:tcPr>
          <w:p w14:paraId="4B43314F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236" w:type="dxa"/>
            <w:shd w:val="clear" w:color="auto" w:fill="F2F2F2"/>
          </w:tcPr>
          <w:p w14:paraId="6BC78F98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1944" w:type="dxa"/>
            <w:shd w:val="clear" w:color="auto" w:fill="F2F2F2"/>
          </w:tcPr>
          <w:p w14:paraId="61DCA9A3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Si</w:t>
            </w:r>
          </w:p>
        </w:tc>
      </w:tr>
      <w:tr w:rsidR="00770F22" w:rsidRPr="007D67E0" w14:paraId="776FD170" w14:textId="77777777" w:rsidTr="00572058">
        <w:tc>
          <w:tcPr>
            <w:tcW w:w="2076" w:type="dxa"/>
            <w:shd w:val="clear" w:color="auto" w:fill="F2F2F2"/>
          </w:tcPr>
          <w:p w14:paraId="56BEE008" w14:textId="77777777" w:rsidR="007D67E0" w:rsidRPr="007D67E0" w:rsidRDefault="007D67E0" w:rsidP="007D67E0">
            <w:pPr>
              <w:rPr>
                <w:sz w:val="20"/>
                <w:szCs w:val="20"/>
                <w:lang w:val="es-MX" w:eastAsia="ja-JP"/>
              </w:rPr>
            </w:pPr>
            <w:r w:rsidRPr="007D67E0">
              <w:rPr>
                <w:sz w:val="20"/>
                <w:szCs w:val="20"/>
                <w:lang w:val="es-MX" w:eastAsia="ja-JP"/>
              </w:rPr>
              <w:t>Botón de recuperación de contraseña</w:t>
            </w:r>
          </w:p>
        </w:tc>
        <w:tc>
          <w:tcPr>
            <w:tcW w:w="891" w:type="dxa"/>
            <w:shd w:val="clear" w:color="auto" w:fill="F2F2F2"/>
          </w:tcPr>
          <w:p w14:paraId="73A57C2D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2</w:t>
            </w:r>
          </w:p>
        </w:tc>
        <w:tc>
          <w:tcPr>
            <w:tcW w:w="1988" w:type="dxa"/>
            <w:shd w:val="clear" w:color="auto" w:fill="F2F2F2"/>
          </w:tcPr>
          <w:p w14:paraId="2E99D26B" w14:textId="77777777" w:rsidR="007D67E0" w:rsidRPr="007D67E0" w:rsidRDefault="007D67E0" w:rsidP="007D67E0">
            <w:pPr>
              <w:rPr>
                <w:b/>
                <w:bCs/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Alexander Leon</w:t>
            </w:r>
          </w:p>
        </w:tc>
        <w:tc>
          <w:tcPr>
            <w:tcW w:w="1268" w:type="dxa"/>
            <w:shd w:val="clear" w:color="auto" w:fill="F2F2F2"/>
          </w:tcPr>
          <w:p w14:paraId="5E2A2750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terminado</w:t>
            </w:r>
          </w:p>
        </w:tc>
        <w:tc>
          <w:tcPr>
            <w:tcW w:w="1413" w:type="dxa"/>
            <w:shd w:val="clear" w:color="auto" w:fill="F2F2F2"/>
          </w:tcPr>
          <w:p w14:paraId="12331D1B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2 días</w:t>
            </w:r>
          </w:p>
        </w:tc>
        <w:tc>
          <w:tcPr>
            <w:tcW w:w="666" w:type="dxa"/>
            <w:shd w:val="clear" w:color="auto" w:fill="F2F2F2"/>
          </w:tcPr>
          <w:p w14:paraId="4DF03DA5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666" w:type="dxa"/>
            <w:shd w:val="clear" w:color="auto" w:fill="F2F2F2"/>
          </w:tcPr>
          <w:p w14:paraId="1479BC8F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666" w:type="dxa"/>
            <w:shd w:val="clear" w:color="auto" w:fill="F2F2F2"/>
          </w:tcPr>
          <w:p w14:paraId="1D4376B8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508" w:type="dxa"/>
            <w:shd w:val="clear" w:color="auto" w:fill="F2F2F2"/>
          </w:tcPr>
          <w:p w14:paraId="402E303C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236" w:type="dxa"/>
            <w:shd w:val="clear" w:color="auto" w:fill="F2F2F2"/>
          </w:tcPr>
          <w:p w14:paraId="46FD3AE6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1944" w:type="dxa"/>
            <w:shd w:val="clear" w:color="auto" w:fill="F2F2F2"/>
          </w:tcPr>
          <w:p w14:paraId="7BC95FDE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Si</w:t>
            </w:r>
          </w:p>
        </w:tc>
      </w:tr>
      <w:tr w:rsidR="00770F22" w:rsidRPr="007D67E0" w14:paraId="3831BF90" w14:textId="77777777" w:rsidTr="00572058">
        <w:tc>
          <w:tcPr>
            <w:tcW w:w="2076" w:type="dxa"/>
            <w:shd w:val="clear" w:color="auto" w:fill="F2F2F2"/>
          </w:tcPr>
          <w:p w14:paraId="17C2B764" w14:textId="77777777" w:rsidR="007D67E0" w:rsidRPr="007D67E0" w:rsidRDefault="007D67E0" w:rsidP="007D67E0">
            <w:pPr>
              <w:rPr>
                <w:b/>
                <w:bCs/>
                <w:lang w:val="es-MX" w:eastAsia="ja-JP"/>
              </w:rPr>
            </w:pPr>
            <w:r w:rsidRPr="007D67E0">
              <w:rPr>
                <w:sz w:val="20"/>
                <w:szCs w:val="20"/>
                <w:lang w:val="es-MX" w:eastAsia="ja-JP"/>
              </w:rPr>
              <w:t>Menú de vinculación de otras paginas</w:t>
            </w:r>
          </w:p>
        </w:tc>
        <w:tc>
          <w:tcPr>
            <w:tcW w:w="891" w:type="dxa"/>
            <w:shd w:val="clear" w:color="auto" w:fill="F2F2F2"/>
          </w:tcPr>
          <w:p w14:paraId="24023AFE" w14:textId="77777777" w:rsidR="007D67E0" w:rsidRPr="007D67E0" w:rsidRDefault="007D67E0" w:rsidP="007D67E0">
            <w:pPr>
              <w:rPr>
                <w:sz w:val="20"/>
                <w:szCs w:val="20"/>
                <w:lang w:val="es-MX" w:eastAsia="ja-JP"/>
              </w:rPr>
            </w:pPr>
            <w:r w:rsidRPr="007D67E0">
              <w:rPr>
                <w:sz w:val="20"/>
                <w:szCs w:val="20"/>
                <w:lang w:val="es-MX" w:eastAsia="ja-JP"/>
              </w:rPr>
              <w:t>2</w:t>
            </w:r>
          </w:p>
        </w:tc>
        <w:tc>
          <w:tcPr>
            <w:tcW w:w="1988" w:type="dxa"/>
            <w:shd w:val="clear" w:color="auto" w:fill="F2F2F2"/>
          </w:tcPr>
          <w:p w14:paraId="049DD694" w14:textId="77777777" w:rsidR="007D67E0" w:rsidRPr="007D67E0" w:rsidRDefault="007D67E0" w:rsidP="007D67E0">
            <w:pPr>
              <w:rPr>
                <w:sz w:val="20"/>
                <w:szCs w:val="20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Alexander Leon</w:t>
            </w:r>
          </w:p>
        </w:tc>
        <w:tc>
          <w:tcPr>
            <w:tcW w:w="1268" w:type="dxa"/>
            <w:shd w:val="clear" w:color="auto" w:fill="F2F2F2"/>
          </w:tcPr>
          <w:p w14:paraId="363D9700" w14:textId="77777777" w:rsidR="007D67E0" w:rsidRPr="007D67E0" w:rsidRDefault="007D67E0" w:rsidP="007D67E0">
            <w:pPr>
              <w:rPr>
                <w:sz w:val="20"/>
                <w:szCs w:val="20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terminado</w:t>
            </w:r>
          </w:p>
        </w:tc>
        <w:tc>
          <w:tcPr>
            <w:tcW w:w="1413" w:type="dxa"/>
            <w:shd w:val="clear" w:color="auto" w:fill="F2F2F2"/>
          </w:tcPr>
          <w:p w14:paraId="73D6AD6B" w14:textId="77777777" w:rsidR="007D67E0" w:rsidRPr="007D67E0" w:rsidRDefault="007D67E0" w:rsidP="007D67E0">
            <w:pPr>
              <w:rPr>
                <w:sz w:val="20"/>
                <w:szCs w:val="20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2 días</w:t>
            </w:r>
          </w:p>
        </w:tc>
        <w:tc>
          <w:tcPr>
            <w:tcW w:w="666" w:type="dxa"/>
            <w:shd w:val="clear" w:color="auto" w:fill="F2F2F2"/>
          </w:tcPr>
          <w:p w14:paraId="0DC7DA95" w14:textId="77777777" w:rsidR="007D67E0" w:rsidRPr="007D67E0" w:rsidRDefault="007D67E0" w:rsidP="007D67E0">
            <w:pPr>
              <w:rPr>
                <w:sz w:val="20"/>
                <w:szCs w:val="20"/>
                <w:lang w:val="es-MX" w:eastAsia="ja-JP"/>
              </w:rPr>
            </w:pPr>
            <w:r w:rsidRPr="007D67E0">
              <w:rPr>
                <w:lang w:val="es-MX" w:eastAsia="ja-JP"/>
              </w:rPr>
              <w:t>1h</w:t>
            </w:r>
          </w:p>
        </w:tc>
        <w:tc>
          <w:tcPr>
            <w:tcW w:w="666" w:type="dxa"/>
            <w:shd w:val="clear" w:color="auto" w:fill="F2F2F2"/>
          </w:tcPr>
          <w:p w14:paraId="47195195" w14:textId="77777777" w:rsidR="007D67E0" w:rsidRPr="007D67E0" w:rsidRDefault="007D67E0" w:rsidP="007D67E0">
            <w:pPr>
              <w:rPr>
                <w:sz w:val="20"/>
                <w:szCs w:val="20"/>
                <w:lang w:val="es-MX" w:eastAsia="ja-JP"/>
              </w:rPr>
            </w:pPr>
          </w:p>
        </w:tc>
        <w:tc>
          <w:tcPr>
            <w:tcW w:w="666" w:type="dxa"/>
            <w:shd w:val="clear" w:color="auto" w:fill="F2F2F2"/>
          </w:tcPr>
          <w:p w14:paraId="315B9799" w14:textId="77777777" w:rsidR="007D67E0" w:rsidRPr="007D67E0" w:rsidRDefault="007D67E0" w:rsidP="007D67E0">
            <w:pPr>
              <w:rPr>
                <w:sz w:val="20"/>
                <w:szCs w:val="20"/>
                <w:lang w:val="es-MX" w:eastAsia="ja-JP"/>
              </w:rPr>
            </w:pPr>
          </w:p>
        </w:tc>
        <w:tc>
          <w:tcPr>
            <w:tcW w:w="508" w:type="dxa"/>
            <w:shd w:val="clear" w:color="auto" w:fill="F2F2F2"/>
          </w:tcPr>
          <w:p w14:paraId="21D39396" w14:textId="77777777" w:rsidR="007D67E0" w:rsidRPr="007D67E0" w:rsidRDefault="007D67E0" w:rsidP="007D67E0">
            <w:pPr>
              <w:rPr>
                <w:sz w:val="20"/>
                <w:szCs w:val="20"/>
                <w:lang w:val="es-MX" w:eastAsia="ja-JP"/>
              </w:rPr>
            </w:pPr>
          </w:p>
        </w:tc>
        <w:tc>
          <w:tcPr>
            <w:tcW w:w="236" w:type="dxa"/>
            <w:shd w:val="clear" w:color="auto" w:fill="F2F2F2"/>
          </w:tcPr>
          <w:p w14:paraId="4CD1B483" w14:textId="77777777" w:rsidR="007D67E0" w:rsidRPr="007D67E0" w:rsidRDefault="007D67E0" w:rsidP="007D67E0">
            <w:pPr>
              <w:rPr>
                <w:sz w:val="20"/>
                <w:szCs w:val="20"/>
                <w:lang w:val="es-MX" w:eastAsia="ja-JP"/>
              </w:rPr>
            </w:pPr>
            <w:r w:rsidRPr="007D67E0">
              <w:rPr>
                <w:lang w:val="es-MX" w:eastAsia="ja-JP"/>
              </w:rPr>
              <w:t>1h</w:t>
            </w:r>
          </w:p>
        </w:tc>
        <w:tc>
          <w:tcPr>
            <w:tcW w:w="1944" w:type="dxa"/>
            <w:shd w:val="clear" w:color="auto" w:fill="F2F2F2"/>
          </w:tcPr>
          <w:p w14:paraId="2406E952" w14:textId="77777777" w:rsidR="007D67E0" w:rsidRPr="007D67E0" w:rsidRDefault="007D67E0" w:rsidP="007D67E0">
            <w:pPr>
              <w:rPr>
                <w:sz w:val="20"/>
                <w:szCs w:val="20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Si</w:t>
            </w:r>
          </w:p>
        </w:tc>
      </w:tr>
      <w:tr w:rsidR="00770F22" w:rsidRPr="007D67E0" w14:paraId="6EA20A99" w14:textId="77777777" w:rsidTr="00572058">
        <w:tc>
          <w:tcPr>
            <w:tcW w:w="2076" w:type="dxa"/>
            <w:shd w:val="clear" w:color="auto" w:fill="F2F2F2"/>
          </w:tcPr>
          <w:p w14:paraId="678EC9CE" w14:textId="77777777" w:rsidR="007D67E0" w:rsidRPr="007D67E0" w:rsidRDefault="007D67E0" w:rsidP="007D67E0">
            <w:pPr>
              <w:jc w:val="center"/>
              <w:rPr>
                <w:b/>
                <w:bCs/>
                <w:lang w:val="es-MX" w:eastAsia="ja-JP"/>
              </w:rPr>
            </w:pPr>
            <w:r w:rsidRPr="007D67E0">
              <w:rPr>
                <w:b/>
                <w:bCs/>
                <w:sz w:val="22"/>
                <w:szCs w:val="22"/>
                <w:lang w:val="es-MX" w:eastAsia="ja-JP"/>
              </w:rPr>
              <w:t>Lista de productos/catalogo</w:t>
            </w:r>
          </w:p>
        </w:tc>
        <w:tc>
          <w:tcPr>
            <w:tcW w:w="891" w:type="dxa"/>
            <w:shd w:val="clear" w:color="auto" w:fill="F2F2F2"/>
          </w:tcPr>
          <w:p w14:paraId="6BE0E383" w14:textId="77777777" w:rsidR="007D67E0" w:rsidRPr="007D67E0" w:rsidRDefault="007D67E0" w:rsidP="007D67E0">
            <w:pPr>
              <w:rPr>
                <w:b/>
                <w:bCs/>
                <w:lang w:val="es-MX" w:eastAsia="ja-JP"/>
              </w:rPr>
            </w:pPr>
            <w:r w:rsidRPr="007D67E0">
              <w:rPr>
                <w:b/>
                <w:bCs/>
                <w:lang w:val="es-MX" w:eastAsia="ja-JP"/>
              </w:rPr>
              <w:t>45</w:t>
            </w:r>
          </w:p>
        </w:tc>
        <w:tc>
          <w:tcPr>
            <w:tcW w:w="1988" w:type="dxa"/>
            <w:shd w:val="clear" w:color="auto" w:fill="F2F2F2"/>
          </w:tcPr>
          <w:p w14:paraId="2D850636" w14:textId="77777777" w:rsidR="007D67E0" w:rsidRPr="007D67E0" w:rsidRDefault="007D67E0" w:rsidP="007D67E0">
            <w:pPr>
              <w:rPr>
                <w:b/>
                <w:bCs/>
                <w:lang w:val="es-MX" w:eastAsia="ja-JP"/>
              </w:rPr>
            </w:pPr>
            <w:r w:rsidRPr="007D67E0">
              <w:rPr>
                <w:b/>
                <w:bCs/>
                <w:lang w:val="es-MX" w:eastAsia="ja-JP"/>
              </w:rPr>
              <w:t>Alexander Leon</w:t>
            </w:r>
          </w:p>
        </w:tc>
        <w:tc>
          <w:tcPr>
            <w:tcW w:w="1268" w:type="dxa"/>
            <w:shd w:val="clear" w:color="auto" w:fill="F2F2F2"/>
          </w:tcPr>
          <w:p w14:paraId="634C1590" w14:textId="77777777" w:rsidR="007D67E0" w:rsidRPr="007D67E0" w:rsidRDefault="007D67E0" w:rsidP="007D67E0">
            <w:pPr>
              <w:rPr>
                <w:b/>
                <w:bCs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En proceso</w:t>
            </w:r>
          </w:p>
        </w:tc>
        <w:tc>
          <w:tcPr>
            <w:tcW w:w="1413" w:type="dxa"/>
            <w:shd w:val="clear" w:color="auto" w:fill="F2F2F2"/>
          </w:tcPr>
          <w:p w14:paraId="78E42E3E" w14:textId="77777777" w:rsidR="007D67E0" w:rsidRPr="007D67E0" w:rsidRDefault="007D67E0" w:rsidP="007D67E0">
            <w:pPr>
              <w:rPr>
                <w:b/>
                <w:bCs/>
                <w:lang w:val="es-MX" w:eastAsia="ja-JP"/>
              </w:rPr>
            </w:pPr>
            <w:r w:rsidRPr="007D67E0">
              <w:rPr>
                <w:b/>
                <w:bCs/>
                <w:sz w:val="22"/>
                <w:szCs w:val="22"/>
                <w:lang w:val="es-MX" w:eastAsia="ja-JP"/>
              </w:rPr>
              <w:t>20 días</w:t>
            </w:r>
          </w:p>
        </w:tc>
        <w:tc>
          <w:tcPr>
            <w:tcW w:w="666" w:type="dxa"/>
            <w:shd w:val="clear" w:color="auto" w:fill="F2F2F2"/>
          </w:tcPr>
          <w:p w14:paraId="64CF072B" w14:textId="77777777" w:rsidR="007D67E0" w:rsidRPr="007D67E0" w:rsidRDefault="007D67E0" w:rsidP="007D67E0">
            <w:pPr>
              <w:rPr>
                <w:b/>
                <w:bCs/>
                <w:lang w:val="es-MX" w:eastAsia="ja-JP"/>
              </w:rPr>
            </w:pPr>
          </w:p>
        </w:tc>
        <w:tc>
          <w:tcPr>
            <w:tcW w:w="666" w:type="dxa"/>
            <w:shd w:val="clear" w:color="auto" w:fill="F2F2F2"/>
          </w:tcPr>
          <w:p w14:paraId="7552E631" w14:textId="77777777" w:rsidR="007D67E0" w:rsidRPr="007D67E0" w:rsidRDefault="007D67E0" w:rsidP="007D67E0">
            <w:pPr>
              <w:rPr>
                <w:b/>
                <w:bCs/>
                <w:lang w:val="es-MX" w:eastAsia="ja-JP"/>
              </w:rPr>
            </w:pPr>
          </w:p>
        </w:tc>
        <w:tc>
          <w:tcPr>
            <w:tcW w:w="666" w:type="dxa"/>
            <w:shd w:val="clear" w:color="auto" w:fill="F2F2F2"/>
          </w:tcPr>
          <w:p w14:paraId="0855E362" w14:textId="77777777" w:rsidR="007D67E0" w:rsidRPr="007D67E0" w:rsidRDefault="007D67E0" w:rsidP="007D67E0">
            <w:pPr>
              <w:rPr>
                <w:b/>
                <w:bCs/>
                <w:lang w:val="es-MX" w:eastAsia="ja-JP"/>
              </w:rPr>
            </w:pPr>
          </w:p>
        </w:tc>
        <w:tc>
          <w:tcPr>
            <w:tcW w:w="508" w:type="dxa"/>
            <w:shd w:val="clear" w:color="auto" w:fill="F2F2F2"/>
          </w:tcPr>
          <w:p w14:paraId="6200EA8F" w14:textId="77777777" w:rsidR="007D67E0" w:rsidRPr="007D67E0" w:rsidRDefault="007D67E0" w:rsidP="007D67E0">
            <w:pPr>
              <w:rPr>
                <w:b/>
                <w:bCs/>
                <w:lang w:val="es-MX" w:eastAsia="ja-JP"/>
              </w:rPr>
            </w:pPr>
          </w:p>
        </w:tc>
        <w:tc>
          <w:tcPr>
            <w:tcW w:w="236" w:type="dxa"/>
            <w:shd w:val="clear" w:color="auto" w:fill="F2F2F2"/>
          </w:tcPr>
          <w:p w14:paraId="5833667C" w14:textId="77777777" w:rsidR="007D67E0" w:rsidRPr="007D67E0" w:rsidRDefault="007D67E0" w:rsidP="007D67E0">
            <w:pPr>
              <w:rPr>
                <w:b/>
                <w:bCs/>
                <w:lang w:val="es-MX" w:eastAsia="ja-JP"/>
              </w:rPr>
            </w:pPr>
          </w:p>
        </w:tc>
        <w:tc>
          <w:tcPr>
            <w:tcW w:w="1944" w:type="dxa"/>
            <w:shd w:val="clear" w:color="auto" w:fill="F2F2F2"/>
          </w:tcPr>
          <w:p w14:paraId="46EF8A86" w14:textId="77777777" w:rsidR="007D67E0" w:rsidRPr="007D67E0" w:rsidRDefault="007D67E0" w:rsidP="007D67E0">
            <w:pPr>
              <w:rPr>
                <w:b/>
                <w:bCs/>
                <w:lang w:val="es-MX" w:eastAsia="ja-JP"/>
              </w:rPr>
            </w:pPr>
            <w:r w:rsidRPr="007D67E0">
              <w:rPr>
                <w:b/>
                <w:bCs/>
                <w:lang w:val="es-MX" w:eastAsia="ja-JP"/>
              </w:rPr>
              <w:t>Si</w:t>
            </w:r>
          </w:p>
        </w:tc>
      </w:tr>
      <w:tr w:rsidR="00770F22" w:rsidRPr="007D67E0" w14:paraId="701180F4" w14:textId="77777777" w:rsidTr="00572058">
        <w:tc>
          <w:tcPr>
            <w:tcW w:w="2076" w:type="dxa"/>
          </w:tcPr>
          <w:p w14:paraId="597D7A34" w14:textId="77777777" w:rsidR="007D67E0" w:rsidRPr="007D67E0" w:rsidRDefault="007D67E0" w:rsidP="007D67E0">
            <w:pPr>
              <w:rPr>
                <w:sz w:val="20"/>
                <w:szCs w:val="20"/>
                <w:lang w:val="es-MX" w:eastAsia="ja-JP"/>
              </w:rPr>
            </w:pPr>
            <w:r w:rsidRPr="007D67E0">
              <w:rPr>
                <w:sz w:val="20"/>
                <w:szCs w:val="20"/>
                <w:lang w:val="es-MX" w:eastAsia="ja-JP"/>
              </w:rPr>
              <w:t>Elaborar lista de productos</w:t>
            </w:r>
          </w:p>
        </w:tc>
        <w:tc>
          <w:tcPr>
            <w:tcW w:w="891" w:type="dxa"/>
          </w:tcPr>
          <w:p w14:paraId="3DC60903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5</w:t>
            </w:r>
          </w:p>
        </w:tc>
        <w:tc>
          <w:tcPr>
            <w:tcW w:w="1988" w:type="dxa"/>
          </w:tcPr>
          <w:p w14:paraId="7154960C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Alexander Leon</w:t>
            </w:r>
          </w:p>
        </w:tc>
        <w:tc>
          <w:tcPr>
            <w:tcW w:w="1268" w:type="dxa"/>
          </w:tcPr>
          <w:p w14:paraId="550D4205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Terminado</w:t>
            </w:r>
          </w:p>
        </w:tc>
        <w:tc>
          <w:tcPr>
            <w:tcW w:w="1413" w:type="dxa"/>
          </w:tcPr>
          <w:p w14:paraId="78AA96CD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3 días</w:t>
            </w:r>
          </w:p>
        </w:tc>
        <w:tc>
          <w:tcPr>
            <w:tcW w:w="666" w:type="dxa"/>
          </w:tcPr>
          <w:p w14:paraId="43682046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2h</w:t>
            </w:r>
          </w:p>
        </w:tc>
        <w:tc>
          <w:tcPr>
            <w:tcW w:w="666" w:type="dxa"/>
          </w:tcPr>
          <w:p w14:paraId="0CAAE331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666" w:type="dxa"/>
          </w:tcPr>
          <w:p w14:paraId="12DA8667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508" w:type="dxa"/>
          </w:tcPr>
          <w:p w14:paraId="6462C85A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236" w:type="dxa"/>
          </w:tcPr>
          <w:p w14:paraId="3CAD019B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1944" w:type="dxa"/>
          </w:tcPr>
          <w:p w14:paraId="54237A23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Si</w:t>
            </w:r>
          </w:p>
        </w:tc>
      </w:tr>
      <w:tr w:rsidR="00770F22" w:rsidRPr="007D67E0" w14:paraId="7996B82C" w14:textId="77777777" w:rsidTr="00572058">
        <w:tc>
          <w:tcPr>
            <w:tcW w:w="2076" w:type="dxa"/>
          </w:tcPr>
          <w:p w14:paraId="6A8D1496" w14:textId="77777777" w:rsidR="007D67E0" w:rsidRPr="007D67E0" w:rsidRDefault="007D67E0" w:rsidP="007D67E0">
            <w:pPr>
              <w:rPr>
                <w:sz w:val="20"/>
                <w:szCs w:val="20"/>
                <w:lang w:val="es-MX" w:eastAsia="ja-JP"/>
              </w:rPr>
            </w:pPr>
            <w:r w:rsidRPr="007D67E0">
              <w:rPr>
                <w:sz w:val="20"/>
                <w:szCs w:val="20"/>
                <w:lang w:val="es-MX" w:eastAsia="ja-JP"/>
              </w:rPr>
              <w:t>Poner lista de productos en el sitio web</w:t>
            </w:r>
          </w:p>
        </w:tc>
        <w:tc>
          <w:tcPr>
            <w:tcW w:w="891" w:type="dxa"/>
          </w:tcPr>
          <w:p w14:paraId="415BB9C0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10</w:t>
            </w:r>
          </w:p>
        </w:tc>
        <w:tc>
          <w:tcPr>
            <w:tcW w:w="1988" w:type="dxa"/>
          </w:tcPr>
          <w:p w14:paraId="76F1CCDE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Alexander Leon</w:t>
            </w:r>
          </w:p>
        </w:tc>
        <w:tc>
          <w:tcPr>
            <w:tcW w:w="1268" w:type="dxa"/>
          </w:tcPr>
          <w:p w14:paraId="354D63D9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Terminado</w:t>
            </w:r>
          </w:p>
        </w:tc>
        <w:tc>
          <w:tcPr>
            <w:tcW w:w="1413" w:type="dxa"/>
          </w:tcPr>
          <w:p w14:paraId="74FC57C4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3 días</w:t>
            </w:r>
          </w:p>
        </w:tc>
        <w:tc>
          <w:tcPr>
            <w:tcW w:w="666" w:type="dxa"/>
          </w:tcPr>
          <w:p w14:paraId="0FBFF58A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2h</w:t>
            </w:r>
          </w:p>
        </w:tc>
        <w:tc>
          <w:tcPr>
            <w:tcW w:w="666" w:type="dxa"/>
          </w:tcPr>
          <w:p w14:paraId="523B6202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666" w:type="dxa"/>
          </w:tcPr>
          <w:p w14:paraId="4B2BCD61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508" w:type="dxa"/>
          </w:tcPr>
          <w:p w14:paraId="6A72D63B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236" w:type="dxa"/>
          </w:tcPr>
          <w:p w14:paraId="52918706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1944" w:type="dxa"/>
          </w:tcPr>
          <w:p w14:paraId="33F5D91B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Si</w:t>
            </w:r>
          </w:p>
        </w:tc>
      </w:tr>
      <w:tr w:rsidR="00770F22" w:rsidRPr="007D67E0" w14:paraId="44E4C7AA" w14:textId="77777777" w:rsidTr="00572058">
        <w:tc>
          <w:tcPr>
            <w:tcW w:w="2076" w:type="dxa"/>
          </w:tcPr>
          <w:p w14:paraId="2624683F" w14:textId="77777777" w:rsidR="007D67E0" w:rsidRPr="007D67E0" w:rsidRDefault="007D67E0" w:rsidP="007D67E0">
            <w:pPr>
              <w:rPr>
                <w:sz w:val="20"/>
                <w:szCs w:val="20"/>
                <w:lang w:val="es-MX" w:eastAsia="ja-JP"/>
              </w:rPr>
            </w:pPr>
            <w:r w:rsidRPr="007D67E0">
              <w:rPr>
                <w:sz w:val="20"/>
                <w:szCs w:val="20"/>
                <w:lang w:val="es-MX" w:eastAsia="ja-JP"/>
              </w:rPr>
              <w:t>Separarlos por categorías</w:t>
            </w:r>
          </w:p>
        </w:tc>
        <w:tc>
          <w:tcPr>
            <w:tcW w:w="891" w:type="dxa"/>
          </w:tcPr>
          <w:p w14:paraId="5DC000E4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15</w:t>
            </w:r>
          </w:p>
        </w:tc>
        <w:tc>
          <w:tcPr>
            <w:tcW w:w="1988" w:type="dxa"/>
          </w:tcPr>
          <w:p w14:paraId="29EF1A06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Alexander Leon</w:t>
            </w:r>
          </w:p>
        </w:tc>
        <w:tc>
          <w:tcPr>
            <w:tcW w:w="1268" w:type="dxa"/>
          </w:tcPr>
          <w:p w14:paraId="54C620EF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Terminado</w:t>
            </w:r>
          </w:p>
        </w:tc>
        <w:tc>
          <w:tcPr>
            <w:tcW w:w="1413" w:type="dxa"/>
          </w:tcPr>
          <w:p w14:paraId="4FEA58F9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3 días</w:t>
            </w:r>
          </w:p>
        </w:tc>
        <w:tc>
          <w:tcPr>
            <w:tcW w:w="666" w:type="dxa"/>
          </w:tcPr>
          <w:p w14:paraId="6C6434BA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2h</w:t>
            </w:r>
          </w:p>
        </w:tc>
        <w:tc>
          <w:tcPr>
            <w:tcW w:w="666" w:type="dxa"/>
          </w:tcPr>
          <w:p w14:paraId="5B47AF77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666" w:type="dxa"/>
          </w:tcPr>
          <w:p w14:paraId="682357A6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508" w:type="dxa"/>
          </w:tcPr>
          <w:p w14:paraId="2EE658F7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236" w:type="dxa"/>
          </w:tcPr>
          <w:p w14:paraId="55EFD784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1944" w:type="dxa"/>
          </w:tcPr>
          <w:p w14:paraId="6D2BD059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Si</w:t>
            </w:r>
          </w:p>
        </w:tc>
      </w:tr>
      <w:tr w:rsidR="00770F22" w:rsidRPr="007D67E0" w14:paraId="521C46BC" w14:textId="77777777" w:rsidTr="00572058">
        <w:tc>
          <w:tcPr>
            <w:tcW w:w="2076" w:type="dxa"/>
          </w:tcPr>
          <w:p w14:paraId="17CC9CCD" w14:textId="77777777" w:rsidR="007D67E0" w:rsidRPr="007D67E0" w:rsidRDefault="007D67E0" w:rsidP="007D67E0">
            <w:pPr>
              <w:rPr>
                <w:sz w:val="20"/>
                <w:szCs w:val="20"/>
                <w:lang w:val="es-MX" w:eastAsia="ja-JP"/>
              </w:rPr>
            </w:pPr>
            <w:r w:rsidRPr="007D67E0">
              <w:rPr>
                <w:sz w:val="20"/>
                <w:szCs w:val="20"/>
                <w:lang w:val="es-MX" w:eastAsia="ja-JP"/>
              </w:rPr>
              <w:t>Poner cada producto en su categoría correspondiente</w:t>
            </w:r>
          </w:p>
          <w:p w14:paraId="1FA8285C" w14:textId="77777777" w:rsidR="007D67E0" w:rsidRPr="007D67E0" w:rsidRDefault="007D67E0" w:rsidP="007D67E0">
            <w:pPr>
              <w:rPr>
                <w:sz w:val="20"/>
                <w:szCs w:val="20"/>
                <w:lang w:val="es-MX" w:eastAsia="ja-JP"/>
              </w:rPr>
            </w:pPr>
          </w:p>
        </w:tc>
        <w:tc>
          <w:tcPr>
            <w:tcW w:w="891" w:type="dxa"/>
          </w:tcPr>
          <w:p w14:paraId="11211AA1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10</w:t>
            </w:r>
          </w:p>
        </w:tc>
        <w:tc>
          <w:tcPr>
            <w:tcW w:w="1988" w:type="dxa"/>
          </w:tcPr>
          <w:p w14:paraId="3E0757B9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Alexander Leon</w:t>
            </w:r>
          </w:p>
        </w:tc>
        <w:tc>
          <w:tcPr>
            <w:tcW w:w="1268" w:type="dxa"/>
          </w:tcPr>
          <w:p w14:paraId="3ABD27C1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Terminado</w:t>
            </w:r>
          </w:p>
        </w:tc>
        <w:tc>
          <w:tcPr>
            <w:tcW w:w="1413" w:type="dxa"/>
          </w:tcPr>
          <w:p w14:paraId="05AADEE6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5 días</w:t>
            </w:r>
          </w:p>
        </w:tc>
        <w:tc>
          <w:tcPr>
            <w:tcW w:w="666" w:type="dxa"/>
          </w:tcPr>
          <w:p w14:paraId="0735D17C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2h</w:t>
            </w:r>
          </w:p>
        </w:tc>
        <w:tc>
          <w:tcPr>
            <w:tcW w:w="666" w:type="dxa"/>
          </w:tcPr>
          <w:p w14:paraId="36B230CE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666" w:type="dxa"/>
          </w:tcPr>
          <w:p w14:paraId="6D070F7F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2h</w:t>
            </w:r>
          </w:p>
        </w:tc>
        <w:tc>
          <w:tcPr>
            <w:tcW w:w="508" w:type="dxa"/>
          </w:tcPr>
          <w:p w14:paraId="42EA71F9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236" w:type="dxa"/>
          </w:tcPr>
          <w:p w14:paraId="37233A98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1944" w:type="dxa"/>
          </w:tcPr>
          <w:p w14:paraId="5D8BAA97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Si</w:t>
            </w:r>
          </w:p>
        </w:tc>
      </w:tr>
      <w:tr w:rsidR="00770F22" w:rsidRPr="007D67E0" w14:paraId="732D6102" w14:textId="77777777" w:rsidTr="00572058">
        <w:tc>
          <w:tcPr>
            <w:tcW w:w="2076" w:type="dxa"/>
          </w:tcPr>
          <w:p w14:paraId="21D27902" w14:textId="77777777" w:rsidR="007D67E0" w:rsidRPr="007D67E0" w:rsidRDefault="007D67E0" w:rsidP="007D67E0">
            <w:pPr>
              <w:rPr>
                <w:sz w:val="20"/>
                <w:szCs w:val="20"/>
                <w:lang w:val="es-MX" w:eastAsia="ja-JP"/>
              </w:rPr>
            </w:pPr>
            <w:r w:rsidRPr="007D67E0">
              <w:rPr>
                <w:sz w:val="20"/>
                <w:szCs w:val="20"/>
                <w:lang w:val="es-MX" w:eastAsia="ja-JP"/>
              </w:rPr>
              <w:t>Crear opción de cuantos artículos hay disponibles</w:t>
            </w:r>
          </w:p>
        </w:tc>
        <w:tc>
          <w:tcPr>
            <w:tcW w:w="891" w:type="dxa"/>
          </w:tcPr>
          <w:p w14:paraId="22790BFC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5</w:t>
            </w:r>
          </w:p>
        </w:tc>
        <w:tc>
          <w:tcPr>
            <w:tcW w:w="1988" w:type="dxa"/>
          </w:tcPr>
          <w:p w14:paraId="18CD7640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Alexander Leon</w:t>
            </w:r>
          </w:p>
        </w:tc>
        <w:tc>
          <w:tcPr>
            <w:tcW w:w="1268" w:type="dxa"/>
          </w:tcPr>
          <w:p w14:paraId="1D3E3577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Terminado</w:t>
            </w:r>
          </w:p>
        </w:tc>
        <w:tc>
          <w:tcPr>
            <w:tcW w:w="1413" w:type="dxa"/>
          </w:tcPr>
          <w:p w14:paraId="7695E341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2 días</w:t>
            </w:r>
          </w:p>
        </w:tc>
        <w:tc>
          <w:tcPr>
            <w:tcW w:w="666" w:type="dxa"/>
          </w:tcPr>
          <w:p w14:paraId="6F3C2A53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2h</w:t>
            </w:r>
          </w:p>
        </w:tc>
        <w:tc>
          <w:tcPr>
            <w:tcW w:w="666" w:type="dxa"/>
          </w:tcPr>
          <w:p w14:paraId="723099C7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2h</w:t>
            </w:r>
          </w:p>
        </w:tc>
        <w:tc>
          <w:tcPr>
            <w:tcW w:w="666" w:type="dxa"/>
          </w:tcPr>
          <w:p w14:paraId="4D884939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508" w:type="dxa"/>
          </w:tcPr>
          <w:p w14:paraId="006DF923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236" w:type="dxa"/>
          </w:tcPr>
          <w:p w14:paraId="15FB56A2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1944" w:type="dxa"/>
          </w:tcPr>
          <w:p w14:paraId="6637510E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Si</w:t>
            </w:r>
          </w:p>
        </w:tc>
      </w:tr>
      <w:tr w:rsidR="00770F22" w:rsidRPr="007D67E0" w14:paraId="12C64629" w14:textId="77777777" w:rsidTr="00572058">
        <w:tc>
          <w:tcPr>
            <w:tcW w:w="2076" w:type="dxa"/>
          </w:tcPr>
          <w:p w14:paraId="2EEF86DC" w14:textId="77777777" w:rsidR="007D67E0" w:rsidRPr="007D67E0" w:rsidRDefault="007D67E0" w:rsidP="007D67E0">
            <w:pPr>
              <w:rPr>
                <w:sz w:val="20"/>
                <w:szCs w:val="20"/>
                <w:lang w:val="es-MX" w:eastAsia="ja-JP"/>
              </w:rPr>
            </w:pPr>
            <w:r w:rsidRPr="007D67E0">
              <w:rPr>
                <w:sz w:val="20"/>
                <w:szCs w:val="20"/>
                <w:lang w:val="es-MX" w:eastAsia="ja-JP"/>
              </w:rPr>
              <w:t>Agregar imágenes de los productos</w:t>
            </w:r>
          </w:p>
        </w:tc>
        <w:tc>
          <w:tcPr>
            <w:tcW w:w="891" w:type="dxa"/>
          </w:tcPr>
          <w:p w14:paraId="36156696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5</w:t>
            </w:r>
          </w:p>
        </w:tc>
        <w:tc>
          <w:tcPr>
            <w:tcW w:w="1988" w:type="dxa"/>
          </w:tcPr>
          <w:p w14:paraId="6E0D58F6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Alexander Leon</w:t>
            </w:r>
          </w:p>
        </w:tc>
        <w:tc>
          <w:tcPr>
            <w:tcW w:w="1268" w:type="dxa"/>
          </w:tcPr>
          <w:p w14:paraId="111AD8B8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Terminado</w:t>
            </w:r>
          </w:p>
        </w:tc>
        <w:tc>
          <w:tcPr>
            <w:tcW w:w="1413" w:type="dxa"/>
          </w:tcPr>
          <w:p w14:paraId="4DF8CE5B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2 días</w:t>
            </w:r>
          </w:p>
        </w:tc>
        <w:tc>
          <w:tcPr>
            <w:tcW w:w="666" w:type="dxa"/>
          </w:tcPr>
          <w:p w14:paraId="5D1145C9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3h</w:t>
            </w:r>
          </w:p>
        </w:tc>
        <w:tc>
          <w:tcPr>
            <w:tcW w:w="666" w:type="dxa"/>
          </w:tcPr>
          <w:p w14:paraId="7AAF09DB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666" w:type="dxa"/>
          </w:tcPr>
          <w:p w14:paraId="281A0E98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508" w:type="dxa"/>
          </w:tcPr>
          <w:p w14:paraId="0AAEB6C3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236" w:type="dxa"/>
          </w:tcPr>
          <w:p w14:paraId="6BA60CA3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2h</w:t>
            </w:r>
          </w:p>
        </w:tc>
        <w:tc>
          <w:tcPr>
            <w:tcW w:w="1944" w:type="dxa"/>
          </w:tcPr>
          <w:p w14:paraId="5C3FB316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Si</w:t>
            </w:r>
          </w:p>
        </w:tc>
      </w:tr>
      <w:tr w:rsidR="00770F22" w:rsidRPr="007D67E0" w14:paraId="6EC69362" w14:textId="77777777" w:rsidTr="00572058">
        <w:tc>
          <w:tcPr>
            <w:tcW w:w="2076" w:type="dxa"/>
          </w:tcPr>
          <w:p w14:paraId="5B7E4D56" w14:textId="77777777" w:rsidR="007D67E0" w:rsidRPr="007D67E0" w:rsidRDefault="007D67E0" w:rsidP="007D67E0">
            <w:pPr>
              <w:rPr>
                <w:sz w:val="20"/>
                <w:szCs w:val="20"/>
                <w:lang w:val="es-MX" w:eastAsia="ja-JP"/>
              </w:rPr>
            </w:pPr>
            <w:r w:rsidRPr="007D67E0">
              <w:rPr>
                <w:sz w:val="20"/>
                <w:szCs w:val="20"/>
                <w:lang w:val="es-MX" w:eastAsia="ja-JP"/>
              </w:rPr>
              <w:t>Agregar detalles /información de los productos</w:t>
            </w:r>
          </w:p>
        </w:tc>
        <w:tc>
          <w:tcPr>
            <w:tcW w:w="891" w:type="dxa"/>
          </w:tcPr>
          <w:p w14:paraId="1769D029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5</w:t>
            </w:r>
          </w:p>
        </w:tc>
        <w:tc>
          <w:tcPr>
            <w:tcW w:w="1988" w:type="dxa"/>
          </w:tcPr>
          <w:p w14:paraId="5163684B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Alexander Leon</w:t>
            </w:r>
          </w:p>
        </w:tc>
        <w:tc>
          <w:tcPr>
            <w:tcW w:w="1268" w:type="dxa"/>
          </w:tcPr>
          <w:p w14:paraId="6DA4F64F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No iniciado</w:t>
            </w:r>
          </w:p>
        </w:tc>
        <w:tc>
          <w:tcPr>
            <w:tcW w:w="1413" w:type="dxa"/>
          </w:tcPr>
          <w:p w14:paraId="6C8A3892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2 días</w:t>
            </w:r>
          </w:p>
        </w:tc>
        <w:tc>
          <w:tcPr>
            <w:tcW w:w="666" w:type="dxa"/>
          </w:tcPr>
          <w:p w14:paraId="0DA92D42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3h</w:t>
            </w:r>
          </w:p>
        </w:tc>
        <w:tc>
          <w:tcPr>
            <w:tcW w:w="666" w:type="dxa"/>
          </w:tcPr>
          <w:p w14:paraId="2E39E5F7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666" w:type="dxa"/>
          </w:tcPr>
          <w:p w14:paraId="7E37F5EA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508" w:type="dxa"/>
          </w:tcPr>
          <w:p w14:paraId="43E21342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236" w:type="dxa"/>
          </w:tcPr>
          <w:p w14:paraId="5309B18D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3h</w:t>
            </w:r>
          </w:p>
        </w:tc>
        <w:tc>
          <w:tcPr>
            <w:tcW w:w="1944" w:type="dxa"/>
          </w:tcPr>
          <w:p w14:paraId="35ED619D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Si</w:t>
            </w:r>
          </w:p>
        </w:tc>
      </w:tr>
      <w:tr w:rsidR="00770F22" w:rsidRPr="007D67E0" w14:paraId="6AC2C715" w14:textId="77777777" w:rsidTr="00572058">
        <w:tc>
          <w:tcPr>
            <w:tcW w:w="2076" w:type="dxa"/>
          </w:tcPr>
          <w:p w14:paraId="5310FE27" w14:textId="77777777" w:rsidR="007D67E0" w:rsidRPr="007D67E0" w:rsidRDefault="007D67E0" w:rsidP="007D67E0">
            <w:pPr>
              <w:rPr>
                <w:sz w:val="20"/>
                <w:szCs w:val="20"/>
                <w:lang w:val="es-MX" w:eastAsia="ja-JP"/>
              </w:rPr>
            </w:pPr>
            <w:r w:rsidRPr="007D67E0">
              <w:rPr>
                <w:sz w:val="20"/>
                <w:szCs w:val="20"/>
                <w:lang w:val="es-MX" w:eastAsia="ja-JP"/>
              </w:rPr>
              <w:t>Integrar productos por categoría y finalizar</w:t>
            </w:r>
          </w:p>
        </w:tc>
        <w:tc>
          <w:tcPr>
            <w:tcW w:w="891" w:type="dxa"/>
          </w:tcPr>
          <w:p w14:paraId="4DF2F935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5</w:t>
            </w:r>
          </w:p>
        </w:tc>
        <w:tc>
          <w:tcPr>
            <w:tcW w:w="1988" w:type="dxa"/>
          </w:tcPr>
          <w:p w14:paraId="7D4F3453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Alexander Leon</w:t>
            </w:r>
          </w:p>
        </w:tc>
        <w:tc>
          <w:tcPr>
            <w:tcW w:w="1268" w:type="dxa"/>
          </w:tcPr>
          <w:p w14:paraId="62975EB1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No iniciado</w:t>
            </w:r>
          </w:p>
        </w:tc>
        <w:tc>
          <w:tcPr>
            <w:tcW w:w="1413" w:type="dxa"/>
          </w:tcPr>
          <w:p w14:paraId="6418A6F5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2 días</w:t>
            </w:r>
          </w:p>
        </w:tc>
        <w:tc>
          <w:tcPr>
            <w:tcW w:w="666" w:type="dxa"/>
          </w:tcPr>
          <w:p w14:paraId="20C9EC1C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3h</w:t>
            </w:r>
          </w:p>
        </w:tc>
        <w:tc>
          <w:tcPr>
            <w:tcW w:w="666" w:type="dxa"/>
          </w:tcPr>
          <w:p w14:paraId="7D739F3F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666" w:type="dxa"/>
          </w:tcPr>
          <w:p w14:paraId="57B1331D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508" w:type="dxa"/>
          </w:tcPr>
          <w:p w14:paraId="4402C9DC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236" w:type="dxa"/>
          </w:tcPr>
          <w:p w14:paraId="3A06CD19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1944" w:type="dxa"/>
          </w:tcPr>
          <w:p w14:paraId="31F6F932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Si</w:t>
            </w:r>
          </w:p>
        </w:tc>
      </w:tr>
      <w:tr w:rsidR="00770F22" w:rsidRPr="007D67E0" w14:paraId="27451196" w14:textId="77777777" w:rsidTr="00572058">
        <w:trPr>
          <w:trHeight w:val="455"/>
        </w:trPr>
        <w:tc>
          <w:tcPr>
            <w:tcW w:w="2076" w:type="dxa"/>
            <w:shd w:val="clear" w:color="auto" w:fill="F2F2F2"/>
          </w:tcPr>
          <w:p w14:paraId="4D5C5B40" w14:textId="77777777" w:rsidR="007D67E0" w:rsidRPr="007D67E0" w:rsidRDefault="007D67E0" w:rsidP="007D67E0">
            <w:pPr>
              <w:rPr>
                <w:b/>
                <w:bCs/>
                <w:lang w:val="es-MX" w:eastAsia="ja-JP"/>
              </w:rPr>
            </w:pPr>
            <w:r w:rsidRPr="007D67E0">
              <w:rPr>
                <w:b/>
                <w:bCs/>
                <w:lang w:val="es-MX" w:eastAsia="ja-JP"/>
              </w:rPr>
              <w:t>Filtro de búsqueda</w:t>
            </w:r>
          </w:p>
        </w:tc>
        <w:tc>
          <w:tcPr>
            <w:tcW w:w="891" w:type="dxa"/>
            <w:shd w:val="clear" w:color="auto" w:fill="F2F2F2"/>
          </w:tcPr>
          <w:p w14:paraId="6B25924B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b/>
                <w:bCs/>
                <w:lang w:val="es-MX" w:eastAsia="ja-JP"/>
              </w:rPr>
              <w:t>40</w:t>
            </w:r>
          </w:p>
        </w:tc>
        <w:tc>
          <w:tcPr>
            <w:tcW w:w="1988" w:type="dxa"/>
            <w:shd w:val="clear" w:color="auto" w:fill="F2F2F2"/>
          </w:tcPr>
          <w:p w14:paraId="1B6A449B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b/>
                <w:bCs/>
                <w:lang w:val="es-MX" w:eastAsia="ja-JP"/>
              </w:rPr>
              <w:t>Alexander Leon</w:t>
            </w:r>
          </w:p>
        </w:tc>
        <w:tc>
          <w:tcPr>
            <w:tcW w:w="1268" w:type="dxa"/>
            <w:shd w:val="clear" w:color="auto" w:fill="F2F2F2"/>
          </w:tcPr>
          <w:p w14:paraId="56D69D70" w14:textId="47BA4A1D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N</w:t>
            </w:r>
            <w:r w:rsidR="00572058">
              <w:rPr>
                <w:sz w:val="22"/>
                <w:szCs w:val="22"/>
                <w:lang w:val="es-MX" w:eastAsia="ja-JP"/>
              </w:rPr>
              <w:t>o iniciado</w:t>
            </w:r>
          </w:p>
        </w:tc>
        <w:tc>
          <w:tcPr>
            <w:tcW w:w="1413" w:type="dxa"/>
            <w:shd w:val="clear" w:color="auto" w:fill="F2F2F2"/>
          </w:tcPr>
          <w:p w14:paraId="0262B532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b/>
                <w:bCs/>
                <w:sz w:val="22"/>
                <w:szCs w:val="22"/>
                <w:lang w:val="es-MX" w:eastAsia="ja-JP"/>
              </w:rPr>
              <w:t>14 días</w:t>
            </w:r>
          </w:p>
        </w:tc>
        <w:tc>
          <w:tcPr>
            <w:tcW w:w="666" w:type="dxa"/>
            <w:shd w:val="clear" w:color="auto" w:fill="F2F2F2"/>
          </w:tcPr>
          <w:p w14:paraId="1FCDFB09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 xml:space="preserve"> </w:t>
            </w:r>
          </w:p>
        </w:tc>
        <w:tc>
          <w:tcPr>
            <w:tcW w:w="666" w:type="dxa"/>
            <w:shd w:val="clear" w:color="auto" w:fill="F2F2F2"/>
          </w:tcPr>
          <w:p w14:paraId="3C2440C5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666" w:type="dxa"/>
            <w:shd w:val="clear" w:color="auto" w:fill="F2F2F2"/>
          </w:tcPr>
          <w:p w14:paraId="55D58E65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508" w:type="dxa"/>
            <w:shd w:val="clear" w:color="auto" w:fill="F2F2F2"/>
          </w:tcPr>
          <w:p w14:paraId="7CC4A7CF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236" w:type="dxa"/>
            <w:shd w:val="clear" w:color="auto" w:fill="F2F2F2"/>
          </w:tcPr>
          <w:p w14:paraId="1F66985A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1944" w:type="dxa"/>
            <w:shd w:val="clear" w:color="auto" w:fill="F2F2F2"/>
          </w:tcPr>
          <w:p w14:paraId="3DEF7AC1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b/>
                <w:bCs/>
                <w:lang w:val="es-MX" w:eastAsia="ja-JP"/>
              </w:rPr>
              <w:t>Si</w:t>
            </w:r>
          </w:p>
        </w:tc>
      </w:tr>
      <w:tr w:rsidR="00770F22" w:rsidRPr="007D67E0" w14:paraId="79D7EBAA" w14:textId="77777777" w:rsidTr="00572058">
        <w:tc>
          <w:tcPr>
            <w:tcW w:w="2076" w:type="dxa"/>
          </w:tcPr>
          <w:p w14:paraId="1FC0684F" w14:textId="77777777" w:rsidR="007D67E0" w:rsidRPr="007D67E0" w:rsidRDefault="007D67E0" w:rsidP="007D67E0">
            <w:pPr>
              <w:rPr>
                <w:sz w:val="20"/>
                <w:szCs w:val="20"/>
                <w:lang w:val="es-MX" w:eastAsia="ja-JP"/>
              </w:rPr>
            </w:pPr>
            <w:r w:rsidRPr="007D67E0">
              <w:rPr>
                <w:sz w:val="20"/>
                <w:szCs w:val="20"/>
                <w:lang w:val="es-MX" w:eastAsia="ja-JP"/>
              </w:rPr>
              <w:t>Creación de barra de búsqueda</w:t>
            </w:r>
          </w:p>
        </w:tc>
        <w:tc>
          <w:tcPr>
            <w:tcW w:w="891" w:type="dxa"/>
          </w:tcPr>
          <w:p w14:paraId="336E56BF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10</w:t>
            </w:r>
          </w:p>
        </w:tc>
        <w:tc>
          <w:tcPr>
            <w:tcW w:w="1988" w:type="dxa"/>
          </w:tcPr>
          <w:p w14:paraId="2B02B222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Alexander Leon</w:t>
            </w:r>
          </w:p>
        </w:tc>
        <w:tc>
          <w:tcPr>
            <w:tcW w:w="1268" w:type="dxa"/>
          </w:tcPr>
          <w:p w14:paraId="2178868A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No iniciado</w:t>
            </w:r>
          </w:p>
        </w:tc>
        <w:tc>
          <w:tcPr>
            <w:tcW w:w="1413" w:type="dxa"/>
          </w:tcPr>
          <w:p w14:paraId="27CE1AD9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3 días</w:t>
            </w:r>
          </w:p>
        </w:tc>
        <w:tc>
          <w:tcPr>
            <w:tcW w:w="666" w:type="dxa"/>
          </w:tcPr>
          <w:p w14:paraId="28E8D1F2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666" w:type="dxa"/>
          </w:tcPr>
          <w:p w14:paraId="06CB05F6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666" w:type="dxa"/>
          </w:tcPr>
          <w:p w14:paraId="35B06810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508" w:type="dxa"/>
          </w:tcPr>
          <w:p w14:paraId="4B950268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236" w:type="dxa"/>
          </w:tcPr>
          <w:p w14:paraId="2E8A2C65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1944" w:type="dxa"/>
          </w:tcPr>
          <w:p w14:paraId="05D5E5A7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Si</w:t>
            </w:r>
          </w:p>
        </w:tc>
      </w:tr>
      <w:tr w:rsidR="00770F22" w:rsidRPr="007D67E0" w14:paraId="7E8F3DE7" w14:textId="77777777" w:rsidTr="00572058">
        <w:trPr>
          <w:trHeight w:val="411"/>
        </w:trPr>
        <w:tc>
          <w:tcPr>
            <w:tcW w:w="2076" w:type="dxa"/>
          </w:tcPr>
          <w:p w14:paraId="6B78DB35" w14:textId="77777777" w:rsidR="007D67E0" w:rsidRPr="007D67E0" w:rsidRDefault="007D67E0" w:rsidP="007D67E0">
            <w:pPr>
              <w:rPr>
                <w:sz w:val="20"/>
                <w:szCs w:val="20"/>
                <w:lang w:val="es-MX" w:eastAsia="ja-JP"/>
              </w:rPr>
            </w:pPr>
            <w:r w:rsidRPr="007D67E0">
              <w:rPr>
                <w:sz w:val="20"/>
                <w:szCs w:val="20"/>
                <w:lang w:val="es-MX" w:eastAsia="ja-JP"/>
              </w:rPr>
              <w:lastRenderedPageBreak/>
              <w:t>Agregar opción de filtrado</w:t>
            </w:r>
          </w:p>
        </w:tc>
        <w:tc>
          <w:tcPr>
            <w:tcW w:w="891" w:type="dxa"/>
          </w:tcPr>
          <w:p w14:paraId="167E633D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10</w:t>
            </w:r>
          </w:p>
        </w:tc>
        <w:tc>
          <w:tcPr>
            <w:tcW w:w="1988" w:type="dxa"/>
          </w:tcPr>
          <w:p w14:paraId="09B1CCB1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Alexander Leon</w:t>
            </w:r>
          </w:p>
        </w:tc>
        <w:tc>
          <w:tcPr>
            <w:tcW w:w="1268" w:type="dxa"/>
          </w:tcPr>
          <w:p w14:paraId="05065841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No iniciado</w:t>
            </w:r>
          </w:p>
        </w:tc>
        <w:tc>
          <w:tcPr>
            <w:tcW w:w="1413" w:type="dxa"/>
          </w:tcPr>
          <w:p w14:paraId="5F7460B2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3 días</w:t>
            </w:r>
          </w:p>
        </w:tc>
        <w:tc>
          <w:tcPr>
            <w:tcW w:w="666" w:type="dxa"/>
          </w:tcPr>
          <w:p w14:paraId="0EAE7784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666" w:type="dxa"/>
          </w:tcPr>
          <w:p w14:paraId="562BB72D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666" w:type="dxa"/>
          </w:tcPr>
          <w:p w14:paraId="661F2A56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508" w:type="dxa"/>
          </w:tcPr>
          <w:p w14:paraId="54A82226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236" w:type="dxa"/>
          </w:tcPr>
          <w:p w14:paraId="5132DDC7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1944" w:type="dxa"/>
          </w:tcPr>
          <w:p w14:paraId="2772EA32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Si</w:t>
            </w:r>
          </w:p>
        </w:tc>
      </w:tr>
      <w:tr w:rsidR="00770F22" w:rsidRPr="007D67E0" w14:paraId="1CB143BE" w14:textId="77777777" w:rsidTr="00572058">
        <w:trPr>
          <w:trHeight w:val="443"/>
        </w:trPr>
        <w:tc>
          <w:tcPr>
            <w:tcW w:w="2076" w:type="dxa"/>
          </w:tcPr>
          <w:p w14:paraId="5846BA88" w14:textId="77777777" w:rsidR="007D67E0" w:rsidRPr="007D67E0" w:rsidRDefault="007D67E0" w:rsidP="007D67E0">
            <w:pPr>
              <w:rPr>
                <w:sz w:val="20"/>
                <w:szCs w:val="20"/>
                <w:lang w:val="es-MX" w:eastAsia="ja-JP"/>
              </w:rPr>
            </w:pPr>
            <w:r w:rsidRPr="007D67E0">
              <w:rPr>
                <w:sz w:val="20"/>
                <w:szCs w:val="20"/>
                <w:lang w:val="es-MX" w:eastAsia="ja-JP"/>
              </w:rPr>
              <w:t>Agregar opción de filtrar por orden alfabético</w:t>
            </w:r>
          </w:p>
        </w:tc>
        <w:tc>
          <w:tcPr>
            <w:tcW w:w="891" w:type="dxa"/>
          </w:tcPr>
          <w:p w14:paraId="2C6ED7BD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10</w:t>
            </w:r>
          </w:p>
        </w:tc>
        <w:tc>
          <w:tcPr>
            <w:tcW w:w="1988" w:type="dxa"/>
          </w:tcPr>
          <w:p w14:paraId="33572974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Alexander Leon</w:t>
            </w:r>
          </w:p>
        </w:tc>
        <w:tc>
          <w:tcPr>
            <w:tcW w:w="1268" w:type="dxa"/>
          </w:tcPr>
          <w:p w14:paraId="31DE1F08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No iniciado</w:t>
            </w:r>
          </w:p>
        </w:tc>
        <w:tc>
          <w:tcPr>
            <w:tcW w:w="1413" w:type="dxa"/>
          </w:tcPr>
          <w:p w14:paraId="31595238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3 días</w:t>
            </w:r>
          </w:p>
        </w:tc>
        <w:tc>
          <w:tcPr>
            <w:tcW w:w="666" w:type="dxa"/>
          </w:tcPr>
          <w:p w14:paraId="4AB3FFCA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666" w:type="dxa"/>
          </w:tcPr>
          <w:p w14:paraId="7668D33A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666" w:type="dxa"/>
          </w:tcPr>
          <w:p w14:paraId="2E7C5906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508" w:type="dxa"/>
          </w:tcPr>
          <w:p w14:paraId="737005E1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236" w:type="dxa"/>
          </w:tcPr>
          <w:p w14:paraId="2B9E8C9D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1944" w:type="dxa"/>
          </w:tcPr>
          <w:p w14:paraId="7C8530E2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Si</w:t>
            </w:r>
          </w:p>
        </w:tc>
      </w:tr>
      <w:tr w:rsidR="00770F22" w:rsidRPr="007D67E0" w14:paraId="0D9573D7" w14:textId="77777777" w:rsidTr="00572058">
        <w:tc>
          <w:tcPr>
            <w:tcW w:w="2076" w:type="dxa"/>
          </w:tcPr>
          <w:p w14:paraId="57808A64" w14:textId="77777777" w:rsidR="007D67E0" w:rsidRPr="007D67E0" w:rsidRDefault="007D67E0" w:rsidP="007D67E0">
            <w:pPr>
              <w:rPr>
                <w:sz w:val="20"/>
                <w:szCs w:val="20"/>
                <w:lang w:val="es-MX" w:eastAsia="ja-JP"/>
              </w:rPr>
            </w:pPr>
            <w:r w:rsidRPr="007D67E0">
              <w:rPr>
                <w:sz w:val="20"/>
                <w:szCs w:val="20"/>
                <w:lang w:val="es-MX" w:eastAsia="ja-JP"/>
              </w:rPr>
              <w:t>Relevancia de productos por nombre</w:t>
            </w:r>
          </w:p>
        </w:tc>
        <w:tc>
          <w:tcPr>
            <w:tcW w:w="891" w:type="dxa"/>
          </w:tcPr>
          <w:p w14:paraId="794A0B45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10</w:t>
            </w:r>
          </w:p>
        </w:tc>
        <w:tc>
          <w:tcPr>
            <w:tcW w:w="1988" w:type="dxa"/>
          </w:tcPr>
          <w:p w14:paraId="289F5A51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Alexander Leon</w:t>
            </w:r>
          </w:p>
        </w:tc>
        <w:tc>
          <w:tcPr>
            <w:tcW w:w="1268" w:type="dxa"/>
          </w:tcPr>
          <w:p w14:paraId="04589FD5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No iniciado</w:t>
            </w:r>
          </w:p>
        </w:tc>
        <w:tc>
          <w:tcPr>
            <w:tcW w:w="1413" w:type="dxa"/>
          </w:tcPr>
          <w:p w14:paraId="56F87004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5 días</w:t>
            </w:r>
          </w:p>
        </w:tc>
        <w:tc>
          <w:tcPr>
            <w:tcW w:w="666" w:type="dxa"/>
          </w:tcPr>
          <w:p w14:paraId="13EE27CA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666" w:type="dxa"/>
          </w:tcPr>
          <w:p w14:paraId="32793E29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666" w:type="dxa"/>
          </w:tcPr>
          <w:p w14:paraId="70527333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508" w:type="dxa"/>
          </w:tcPr>
          <w:p w14:paraId="261A503C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236" w:type="dxa"/>
          </w:tcPr>
          <w:p w14:paraId="5A84C611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1944" w:type="dxa"/>
          </w:tcPr>
          <w:p w14:paraId="32AF63D3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Si</w:t>
            </w:r>
          </w:p>
        </w:tc>
      </w:tr>
      <w:tr w:rsidR="00770F22" w:rsidRPr="007D67E0" w14:paraId="029BD6D6" w14:textId="77777777" w:rsidTr="00572058">
        <w:tc>
          <w:tcPr>
            <w:tcW w:w="2076" w:type="dxa"/>
            <w:shd w:val="clear" w:color="auto" w:fill="F2F2F2"/>
          </w:tcPr>
          <w:p w14:paraId="3989BEF2" w14:textId="77777777" w:rsidR="007D67E0" w:rsidRPr="007D67E0" w:rsidRDefault="007D67E0" w:rsidP="007D67E0">
            <w:pPr>
              <w:rPr>
                <w:b/>
                <w:bCs/>
                <w:lang w:val="es-MX" w:eastAsia="ja-JP"/>
              </w:rPr>
            </w:pPr>
            <w:r w:rsidRPr="007D67E0">
              <w:rPr>
                <w:b/>
                <w:bCs/>
                <w:lang w:val="es-MX" w:eastAsia="ja-JP"/>
              </w:rPr>
              <w:t>Botón para agregar al carrito y botón para poder comprar</w:t>
            </w:r>
          </w:p>
        </w:tc>
        <w:tc>
          <w:tcPr>
            <w:tcW w:w="891" w:type="dxa"/>
            <w:shd w:val="clear" w:color="auto" w:fill="F2F2F2"/>
          </w:tcPr>
          <w:p w14:paraId="746F1A76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b/>
                <w:bCs/>
                <w:lang w:val="es-MX" w:eastAsia="ja-JP"/>
              </w:rPr>
              <w:t>40</w:t>
            </w:r>
          </w:p>
        </w:tc>
        <w:tc>
          <w:tcPr>
            <w:tcW w:w="1988" w:type="dxa"/>
            <w:shd w:val="clear" w:color="auto" w:fill="F2F2F2"/>
          </w:tcPr>
          <w:p w14:paraId="655704D2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b/>
                <w:bCs/>
                <w:lang w:val="es-MX" w:eastAsia="ja-JP"/>
              </w:rPr>
              <w:t>Alexander Leon</w:t>
            </w:r>
          </w:p>
        </w:tc>
        <w:tc>
          <w:tcPr>
            <w:tcW w:w="1268" w:type="dxa"/>
            <w:shd w:val="clear" w:color="auto" w:fill="F2F2F2"/>
          </w:tcPr>
          <w:p w14:paraId="5660D21E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No iniciado</w:t>
            </w:r>
          </w:p>
        </w:tc>
        <w:tc>
          <w:tcPr>
            <w:tcW w:w="1413" w:type="dxa"/>
            <w:shd w:val="clear" w:color="auto" w:fill="F2F2F2"/>
          </w:tcPr>
          <w:p w14:paraId="5B699CF7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b/>
                <w:bCs/>
                <w:sz w:val="22"/>
                <w:szCs w:val="22"/>
                <w:lang w:val="es-MX" w:eastAsia="ja-JP"/>
              </w:rPr>
              <w:t>14 días</w:t>
            </w:r>
          </w:p>
        </w:tc>
        <w:tc>
          <w:tcPr>
            <w:tcW w:w="666" w:type="dxa"/>
            <w:shd w:val="clear" w:color="auto" w:fill="F2F2F2"/>
          </w:tcPr>
          <w:p w14:paraId="7DB7A849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666" w:type="dxa"/>
            <w:shd w:val="clear" w:color="auto" w:fill="F2F2F2"/>
          </w:tcPr>
          <w:p w14:paraId="09C002B1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666" w:type="dxa"/>
            <w:shd w:val="clear" w:color="auto" w:fill="F2F2F2"/>
          </w:tcPr>
          <w:p w14:paraId="2633F1AE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508" w:type="dxa"/>
            <w:shd w:val="clear" w:color="auto" w:fill="F2F2F2"/>
          </w:tcPr>
          <w:p w14:paraId="31CB6E96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236" w:type="dxa"/>
            <w:shd w:val="clear" w:color="auto" w:fill="F2F2F2"/>
          </w:tcPr>
          <w:p w14:paraId="645E4A2E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1944" w:type="dxa"/>
            <w:shd w:val="clear" w:color="auto" w:fill="F2F2F2"/>
          </w:tcPr>
          <w:p w14:paraId="1050B0D0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b/>
                <w:bCs/>
                <w:lang w:val="es-MX" w:eastAsia="ja-JP"/>
              </w:rPr>
              <w:t>Si</w:t>
            </w:r>
          </w:p>
        </w:tc>
      </w:tr>
      <w:tr w:rsidR="00770F22" w:rsidRPr="007D67E0" w14:paraId="29C8ED74" w14:textId="77777777" w:rsidTr="00572058">
        <w:tc>
          <w:tcPr>
            <w:tcW w:w="2076" w:type="dxa"/>
          </w:tcPr>
          <w:p w14:paraId="2F8D76DB" w14:textId="77777777" w:rsidR="007D67E0" w:rsidRPr="007D67E0" w:rsidRDefault="007D67E0" w:rsidP="007D67E0">
            <w:pPr>
              <w:rPr>
                <w:sz w:val="20"/>
                <w:szCs w:val="20"/>
                <w:lang w:val="es-MX" w:eastAsia="ja-JP"/>
              </w:rPr>
            </w:pPr>
            <w:r w:rsidRPr="007D67E0">
              <w:rPr>
                <w:sz w:val="20"/>
                <w:szCs w:val="20"/>
                <w:lang w:val="es-MX" w:eastAsia="ja-JP"/>
              </w:rPr>
              <w:t>Crear apartado de carrito de compras</w:t>
            </w:r>
          </w:p>
        </w:tc>
        <w:tc>
          <w:tcPr>
            <w:tcW w:w="891" w:type="dxa"/>
          </w:tcPr>
          <w:p w14:paraId="6115825B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5</w:t>
            </w:r>
          </w:p>
        </w:tc>
        <w:tc>
          <w:tcPr>
            <w:tcW w:w="1988" w:type="dxa"/>
          </w:tcPr>
          <w:p w14:paraId="1136C2E4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Alexander Leon</w:t>
            </w:r>
          </w:p>
        </w:tc>
        <w:tc>
          <w:tcPr>
            <w:tcW w:w="1268" w:type="dxa"/>
          </w:tcPr>
          <w:p w14:paraId="7CDF5288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No iniciado</w:t>
            </w:r>
          </w:p>
        </w:tc>
        <w:tc>
          <w:tcPr>
            <w:tcW w:w="1413" w:type="dxa"/>
          </w:tcPr>
          <w:p w14:paraId="1E6E23F8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3 días</w:t>
            </w:r>
          </w:p>
        </w:tc>
        <w:tc>
          <w:tcPr>
            <w:tcW w:w="666" w:type="dxa"/>
          </w:tcPr>
          <w:p w14:paraId="02669E9D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2h</w:t>
            </w:r>
          </w:p>
        </w:tc>
        <w:tc>
          <w:tcPr>
            <w:tcW w:w="666" w:type="dxa"/>
          </w:tcPr>
          <w:p w14:paraId="35DFA562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666" w:type="dxa"/>
          </w:tcPr>
          <w:p w14:paraId="5FD86ADB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508" w:type="dxa"/>
          </w:tcPr>
          <w:p w14:paraId="0C8844A1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236" w:type="dxa"/>
          </w:tcPr>
          <w:p w14:paraId="62BD8BA2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2h</w:t>
            </w:r>
          </w:p>
        </w:tc>
        <w:tc>
          <w:tcPr>
            <w:tcW w:w="1944" w:type="dxa"/>
          </w:tcPr>
          <w:p w14:paraId="1CA2BA11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Si</w:t>
            </w:r>
          </w:p>
        </w:tc>
      </w:tr>
      <w:tr w:rsidR="00770F22" w:rsidRPr="007D67E0" w14:paraId="0E9FDA97" w14:textId="77777777" w:rsidTr="00572058">
        <w:tc>
          <w:tcPr>
            <w:tcW w:w="2076" w:type="dxa"/>
          </w:tcPr>
          <w:p w14:paraId="1C4A355D" w14:textId="77777777" w:rsidR="007D67E0" w:rsidRPr="007D67E0" w:rsidRDefault="007D67E0" w:rsidP="007D67E0">
            <w:pPr>
              <w:rPr>
                <w:sz w:val="20"/>
                <w:szCs w:val="20"/>
                <w:lang w:val="es-MX" w:eastAsia="ja-JP"/>
              </w:rPr>
            </w:pPr>
            <w:r w:rsidRPr="007D67E0">
              <w:rPr>
                <w:sz w:val="20"/>
                <w:szCs w:val="20"/>
                <w:lang w:val="es-MX" w:eastAsia="ja-JP"/>
              </w:rPr>
              <w:t>Vinculación de la página a las otras del sitio web</w:t>
            </w:r>
          </w:p>
        </w:tc>
        <w:tc>
          <w:tcPr>
            <w:tcW w:w="891" w:type="dxa"/>
          </w:tcPr>
          <w:p w14:paraId="65EDE96E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5</w:t>
            </w:r>
          </w:p>
        </w:tc>
        <w:tc>
          <w:tcPr>
            <w:tcW w:w="1988" w:type="dxa"/>
          </w:tcPr>
          <w:p w14:paraId="73210716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Alexander Leon</w:t>
            </w:r>
          </w:p>
        </w:tc>
        <w:tc>
          <w:tcPr>
            <w:tcW w:w="1268" w:type="dxa"/>
          </w:tcPr>
          <w:p w14:paraId="5519C6EF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No iniciado</w:t>
            </w:r>
          </w:p>
        </w:tc>
        <w:tc>
          <w:tcPr>
            <w:tcW w:w="1413" w:type="dxa"/>
          </w:tcPr>
          <w:p w14:paraId="58F1A70C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3 días</w:t>
            </w:r>
          </w:p>
        </w:tc>
        <w:tc>
          <w:tcPr>
            <w:tcW w:w="666" w:type="dxa"/>
          </w:tcPr>
          <w:p w14:paraId="49A26A99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666" w:type="dxa"/>
          </w:tcPr>
          <w:p w14:paraId="76E0575B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666" w:type="dxa"/>
          </w:tcPr>
          <w:p w14:paraId="17842DDB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508" w:type="dxa"/>
          </w:tcPr>
          <w:p w14:paraId="44DFDE56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236" w:type="dxa"/>
          </w:tcPr>
          <w:p w14:paraId="5B61506C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1944" w:type="dxa"/>
          </w:tcPr>
          <w:p w14:paraId="3F572E81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Si</w:t>
            </w:r>
          </w:p>
        </w:tc>
      </w:tr>
      <w:tr w:rsidR="00770F22" w:rsidRPr="007D67E0" w14:paraId="2B2BD9D4" w14:textId="77777777" w:rsidTr="00572058">
        <w:tc>
          <w:tcPr>
            <w:tcW w:w="2076" w:type="dxa"/>
          </w:tcPr>
          <w:p w14:paraId="25919086" w14:textId="77777777" w:rsidR="007D67E0" w:rsidRPr="007D67E0" w:rsidRDefault="007D67E0" w:rsidP="007D67E0">
            <w:pPr>
              <w:rPr>
                <w:sz w:val="20"/>
                <w:szCs w:val="20"/>
                <w:lang w:val="es-MX" w:eastAsia="ja-JP"/>
              </w:rPr>
            </w:pPr>
            <w:r w:rsidRPr="007D67E0">
              <w:rPr>
                <w:sz w:val="20"/>
                <w:szCs w:val="20"/>
                <w:lang w:val="es-MX" w:eastAsia="ja-JP"/>
              </w:rPr>
              <w:t>Crear opción de agregar más artículos desde el carrito</w:t>
            </w:r>
          </w:p>
        </w:tc>
        <w:tc>
          <w:tcPr>
            <w:tcW w:w="891" w:type="dxa"/>
          </w:tcPr>
          <w:p w14:paraId="5C622AF6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10</w:t>
            </w:r>
          </w:p>
        </w:tc>
        <w:tc>
          <w:tcPr>
            <w:tcW w:w="1988" w:type="dxa"/>
          </w:tcPr>
          <w:p w14:paraId="3D1707BE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Alexander Leon</w:t>
            </w:r>
          </w:p>
        </w:tc>
        <w:tc>
          <w:tcPr>
            <w:tcW w:w="1268" w:type="dxa"/>
          </w:tcPr>
          <w:p w14:paraId="3790DED6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No iniciado</w:t>
            </w:r>
          </w:p>
        </w:tc>
        <w:tc>
          <w:tcPr>
            <w:tcW w:w="1413" w:type="dxa"/>
          </w:tcPr>
          <w:p w14:paraId="4BC19746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3 días</w:t>
            </w:r>
          </w:p>
        </w:tc>
        <w:tc>
          <w:tcPr>
            <w:tcW w:w="666" w:type="dxa"/>
          </w:tcPr>
          <w:p w14:paraId="5CD548F8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666" w:type="dxa"/>
          </w:tcPr>
          <w:p w14:paraId="7D5D4B8D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666" w:type="dxa"/>
          </w:tcPr>
          <w:p w14:paraId="7F284AEB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508" w:type="dxa"/>
          </w:tcPr>
          <w:p w14:paraId="47CF0C63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236" w:type="dxa"/>
          </w:tcPr>
          <w:p w14:paraId="6D1B04E8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1944" w:type="dxa"/>
          </w:tcPr>
          <w:p w14:paraId="40983B68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Si</w:t>
            </w:r>
          </w:p>
        </w:tc>
      </w:tr>
      <w:tr w:rsidR="00770F22" w:rsidRPr="007D67E0" w14:paraId="2CBCEE19" w14:textId="77777777" w:rsidTr="00572058">
        <w:tc>
          <w:tcPr>
            <w:tcW w:w="2076" w:type="dxa"/>
          </w:tcPr>
          <w:p w14:paraId="4C5053B6" w14:textId="77777777" w:rsidR="007D67E0" w:rsidRPr="007D67E0" w:rsidRDefault="007D67E0" w:rsidP="007D67E0">
            <w:pPr>
              <w:rPr>
                <w:sz w:val="20"/>
                <w:szCs w:val="20"/>
                <w:lang w:val="es-MX" w:eastAsia="ja-JP"/>
              </w:rPr>
            </w:pPr>
            <w:r w:rsidRPr="007D67E0">
              <w:rPr>
                <w:sz w:val="20"/>
                <w:szCs w:val="20"/>
                <w:lang w:val="es-MX" w:eastAsia="ja-JP"/>
              </w:rPr>
              <w:t>Agregar espacio para que el usuario realice los pagos</w:t>
            </w:r>
          </w:p>
        </w:tc>
        <w:tc>
          <w:tcPr>
            <w:tcW w:w="891" w:type="dxa"/>
          </w:tcPr>
          <w:p w14:paraId="40A841B6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10</w:t>
            </w:r>
          </w:p>
        </w:tc>
        <w:tc>
          <w:tcPr>
            <w:tcW w:w="1988" w:type="dxa"/>
          </w:tcPr>
          <w:p w14:paraId="11EDBFBB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Alexander Leon</w:t>
            </w:r>
          </w:p>
        </w:tc>
        <w:tc>
          <w:tcPr>
            <w:tcW w:w="1268" w:type="dxa"/>
          </w:tcPr>
          <w:p w14:paraId="68E12FE3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No iniciado</w:t>
            </w:r>
          </w:p>
        </w:tc>
        <w:tc>
          <w:tcPr>
            <w:tcW w:w="1413" w:type="dxa"/>
          </w:tcPr>
          <w:p w14:paraId="21F71832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5 días</w:t>
            </w:r>
          </w:p>
        </w:tc>
        <w:tc>
          <w:tcPr>
            <w:tcW w:w="666" w:type="dxa"/>
          </w:tcPr>
          <w:p w14:paraId="1F67EBE4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2h</w:t>
            </w:r>
          </w:p>
        </w:tc>
        <w:tc>
          <w:tcPr>
            <w:tcW w:w="666" w:type="dxa"/>
          </w:tcPr>
          <w:p w14:paraId="70D1465E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666" w:type="dxa"/>
          </w:tcPr>
          <w:p w14:paraId="27857B5C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508" w:type="dxa"/>
          </w:tcPr>
          <w:p w14:paraId="46DA51F6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236" w:type="dxa"/>
          </w:tcPr>
          <w:p w14:paraId="40872687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1h</w:t>
            </w:r>
          </w:p>
        </w:tc>
        <w:tc>
          <w:tcPr>
            <w:tcW w:w="1944" w:type="dxa"/>
          </w:tcPr>
          <w:p w14:paraId="1BDDF2EB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Si</w:t>
            </w:r>
          </w:p>
        </w:tc>
      </w:tr>
      <w:tr w:rsidR="00770F22" w:rsidRPr="007D67E0" w14:paraId="676876C6" w14:textId="77777777" w:rsidTr="00572058">
        <w:tc>
          <w:tcPr>
            <w:tcW w:w="2076" w:type="dxa"/>
            <w:shd w:val="clear" w:color="auto" w:fill="BFBFBF"/>
          </w:tcPr>
          <w:p w14:paraId="67070EEB" w14:textId="77777777" w:rsidR="007D67E0" w:rsidRPr="007D67E0" w:rsidRDefault="007D67E0" w:rsidP="007D67E0">
            <w:pPr>
              <w:jc w:val="center"/>
              <w:rPr>
                <w:sz w:val="22"/>
                <w:szCs w:val="22"/>
                <w:lang w:val="es-MX" w:eastAsia="ja-JP"/>
              </w:rPr>
            </w:pPr>
            <w:r w:rsidRPr="007D67E0">
              <w:rPr>
                <w:sz w:val="22"/>
                <w:szCs w:val="22"/>
                <w:lang w:val="es-MX" w:eastAsia="ja-JP"/>
              </w:rPr>
              <w:t>Total</w:t>
            </w:r>
          </w:p>
        </w:tc>
        <w:tc>
          <w:tcPr>
            <w:tcW w:w="891" w:type="dxa"/>
            <w:shd w:val="clear" w:color="auto" w:fill="BFBFBF"/>
          </w:tcPr>
          <w:p w14:paraId="14D44569" w14:textId="77777777" w:rsidR="007D67E0" w:rsidRPr="007D67E0" w:rsidRDefault="007D67E0" w:rsidP="007D67E0">
            <w:pPr>
              <w:rPr>
                <w:b/>
                <w:bCs/>
                <w:sz w:val="22"/>
                <w:szCs w:val="22"/>
                <w:lang w:val="es-MX" w:eastAsia="ja-JP"/>
              </w:rPr>
            </w:pPr>
            <w:r w:rsidRPr="007D67E0">
              <w:rPr>
                <w:b/>
                <w:bCs/>
                <w:sz w:val="22"/>
                <w:szCs w:val="22"/>
                <w:lang w:val="es-MX" w:eastAsia="ja-JP"/>
              </w:rPr>
              <w:t>180</w:t>
            </w:r>
          </w:p>
        </w:tc>
        <w:tc>
          <w:tcPr>
            <w:tcW w:w="1988" w:type="dxa"/>
            <w:shd w:val="clear" w:color="auto" w:fill="BFBFBF"/>
          </w:tcPr>
          <w:p w14:paraId="2E77802C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1268" w:type="dxa"/>
            <w:shd w:val="clear" w:color="auto" w:fill="BFBFBF"/>
          </w:tcPr>
          <w:p w14:paraId="397CE636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1413" w:type="dxa"/>
            <w:shd w:val="clear" w:color="auto" w:fill="BFBFBF"/>
          </w:tcPr>
          <w:p w14:paraId="07987160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666" w:type="dxa"/>
            <w:shd w:val="clear" w:color="auto" w:fill="BFBFBF"/>
          </w:tcPr>
          <w:p w14:paraId="7E42157C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666" w:type="dxa"/>
            <w:shd w:val="clear" w:color="auto" w:fill="BFBFBF"/>
          </w:tcPr>
          <w:p w14:paraId="483F3D4B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666" w:type="dxa"/>
            <w:shd w:val="clear" w:color="auto" w:fill="BFBFBF"/>
          </w:tcPr>
          <w:p w14:paraId="3D1F3AD7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508" w:type="dxa"/>
            <w:shd w:val="clear" w:color="auto" w:fill="BFBFBF"/>
          </w:tcPr>
          <w:p w14:paraId="722126B7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236" w:type="dxa"/>
            <w:shd w:val="clear" w:color="auto" w:fill="BFBFBF"/>
          </w:tcPr>
          <w:p w14:paraId="7CD727CC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  <w:tc>
          <w:tcPr>
            <w:tcW w:w="1944" w:type="dxa"/>
            <w:shd w:val="clear" w:color="auto" w:fill="BFBFBF"/>
          </w:tcPr>
          <w:p w14:paraId="651EBDE9" w14:textId="77777777" w:rsidR="007D67E0" w:rsidRPr="007D67E0" w:rsidRDefault="007D67E0" w:rsidP="007D67E0">
            <w:pPr>
              <w:rPr>
                <w:sz w:val="22"/>
                <w:szCs w:val="22"/>
                <w:lang w:val="es-MX" w:eastAsia="ja-JP"/>
              </w:rPr>
            </w:pPr>
          </w:p>
        </w:tc>
      </w:tr>
    </w:tbl>
    <w:p w14:paraId="14402984" w14:textId="77777777" w:rsidR="00572058" w:rsidRDefault="00572058" w:rsidP="007D67E0">
      <w:pPr>
        <w:jc w:val="center"/>
        <w:rPr>
          <w:b/>
          <w:bCs/>
          <w:sz w:val="40"/>
          <w:szCs w:val="40"/>
        </w:rPr>
      </w:pPr>
    </w:p>
    <w:p w14:paraId="25975934" w14:textId="77777777" w:rsidR="00572058" w:rsidRDefault="00572058" w:rsidP="007D67E0">
      <w:pPr>
        <w:jc w:val="center"/>
        <w:rPr>
          <w:b/>
          <w:bCs/>
          <w:sz w:val="40"/>
          <w:szCs w:val="40"/>
        </w:rPr>
      </w:pPr>
    </w:p>
    <w:p w14:paraId="23E18DCA" w14:textId="77777777" w:rsidR="00572058" w:rsidRDefault="00572058" w:rsidP="007D67E0">
      <w:pPr>
        <w:jc w:val="center"/>
        <w:rPr>
          <w:b/>
          <w:bCs/>
          <w:sz w:val="40"/>
          <w:szCs w:val="40"/>
        </w:rPr>
      </w:pPr>
    </w:p>
    <w:p w14:paraId="3F884E0F" w14:textId="77777777" w:rsidR="00572058" w:rsidRDefault="00572058" w:rsidP="007D67E0">
      <w:pPr>
        <w:jc w:val="center"/>
        <w:rPr>
          <w:b/>
          <w:bCs/>
          <w:sz w:val="40"/>
          <w:szCs w:val="40"/>
        </w:rPr>
      </w:pPr>
    </w:p>
    <w:p w14:paraId="624FC247" w14:textId="77777777" w:rsidR="00572058" w:rsidRDefault="00572058" w:rsidP="007D67E0">
      <w:pPr>
        <w:jc w:val="center"/>
        <w:rPr>
          <w:b/>
          <w:bCs/>
          <w:sz w:val="40"/>
          <w:szCs w:val="40"/>
        </w:rPr>
      </w:pPr>
    </w:p>
    <w:p w14:paraId="4367AD3E" w14:textId="77777777" w:rsidR="00572058" w:rsidRDefault="00572058" w:rsidP="007D67E0">
      <w:pPr>
        <w:jc w:val="center"/>
        <w:rPr>
          <w:b/>
          <w:bCs/>
          <w:sz w:val="40"/>
          <w:szCs w:val="40"/>
        </w:rPr>
      </w:pPr>
    </w:p>
    <w:p w14:paraId="46B75DC8" w14:textId="77777777" w:rsidR="00572058" w:rsidRDefault="00572058" w:rsidP="007D67E0">
      <w:pPr>
        <w:jc w:val="center"/>
        <w:rPr>
          <w:b/>
          <w:bCs/>
          <w:sz w:val="40"/>
          <w:szCs w:val="40"/>
        </w:rPr>
      </w:pPr>
    </w:p>
    <w:p w14:paraId="20218A4A" w14:textId="77777777" w:rsidR="00572058" w:rsidRDefault="00572058" w:rsidP="007D67E0">
      <w:pPr>
        <w:jc w:val="center"/>
        <w:rPr>
          <w:b/>
          <w:bCs/>
          <w:sz w:val="40"/>
          <w:szCs w:val="40"/>
        </w:rPr>
      </w:pPr>
    </w:p>
    <w:p w14:paraId="719B6CEE" w14:textId="77777777" w:rsidR="00572058" w:rsidRDefault="00572058" w:rsidP="007D67E0">
      <w:pPr>
        <w:jc w:val="center"/>
        <w:rPr>
          <w:b/>
          <w:bCs/>
          <w:sz w:val="40"/>
          <w:szCs w:val="40"/>
        </w:rPr>
      </w:pPr>
    </w:p>
    <w:p w14:paraId="3AA5DB93" w14:textId="77777777" w:rsidR="00572058" w:rsidRDefault="00572058" w:rsidP="007D67E0">
      <w:pPr>
        <w:jc w:val="center"/>
        <w:rPr>
          <w:b/>
          <w:bCs/>
          <w:sz w:val="40"/>
          <w:szCs w:val="40"/>
        </w:rPr>
      </w:pPr>
    </w:p>
    <w:p w14:paraId="076ED371" w14:textId="77777777" w:rsidR="00572058" w:rsidRDefault="00572058" w:rsidP="007D67E0">
      <w:pPr>
        <w:jc w:val="center"/>
        <w:rPr>
          <w:b/>
          <w:bCs/>
          <w:sz w:val="40"/>
          <w:szCs w:val="40"/>
        </w:rPr>
      </w:pPr>
    </w:p>
    <w:p w14:paraId="6FC15174" w14:textId="77777777" w:rsidR="00572058" w:rsidRDefault="00572058" w:rsidP="007D67E0">
      <w:pPr>
        <w:jc w:val="center"/>
        <w:rPr>
          <w:b/>
          <w:bCs/>
          <w:sz w:val="40"/>
          <w:szCs w:val="40"/>
        </w:rPr>
      </w:pPr>
    </w:p>
    <w:p w14:paraId="5CF7C3B7" w14:textId="77777777" w:rsidR="00572058" w:rsidRDefault="00572058" w:rsidP="007D67E0">
      <w:pPr>
        <w:jc w:val="center"/>
        <w:rPr>
          <w:b/>
          <w:bCs/>
          <w:sz w:val="40"/>
          <w:szCs w:val="40"/>
        </w:rPr>
      </w:pPr>
    </w:p>
    <w:p w14:paraId="5D3E1AB0" w14:textId="77777777" w:rsidR="00572058" w:rsidRDefault="00572058" w:rsidP="007D67E0">
      <w:pPr>
        <w:jc w:val="center"/>
        <w:rPr>
          <w:b/>
          <w:bCs/>
          <w:sz w:val="40"/>
          <w:szCs w:val="40"/>
        </w:rPr>
      </w:pPr>
    </w:p>
    <w:p w14:paraId="41810FB2" w14:textId="77777777" w:rsidR="00572058" w:rsidRDefault="00572058" w:rsidP="007D67E0">
      <w:pPr>
        <w:jc w:val="center"/>
        <w:rPr>
          <w:b/>
          <w:bCs/>
          <w:sz w:val="40"/>
          <w:szCs w:val="40"/>
        </w:rPr>
      </w:pPr>
    </w:p>
    <w:p w14:paraId="3DADBCB3" w14:textId="77777777" w:rsidR="00572058" w:rsidRDefault="00572058" w:rsidP="007D67E0">
      <w:pPr>
        <w:jc w:val="center"/>
        <w:rPr>
          <w:b/>
          <w:bCs/>
          <w:sz w:val="40"/>
          <w:szCs w:val="40"/>
        </w:rPr>
      </w:pPr>
    </w:p>
    <w:p w14:paraId="5112114B" w14:textId="77777777" w:rsidR="00572058" w:rsidRDefault="00572058" w:rsidP="007D67E0">
      <w:pPr>
        <w:jc w:val="center"/>
        <w:rPr>
          <w:b/>
          <w:bCs/>
          <w:sz w:val="40"/>
          <w:szCs w:val="40"/>
        </w:rPr>
      </w:pPr>
    </w:p>
    <w:p w14:paraId="359A5346" w14:textId="77777777" w:rsidR="00572058" w:rsidRDefault="00572058" w:rsidP="007D67E0">
      <w:pPr>
        <w:jc w:val="center"/>
        <w:rPr>
          <w:b/>
          <w:bCs/>
          <w:sz w:val="40"/>
          <w:szCs w:val="40"/>
        </w:rPr>
      </w:pPr>
    </w:p>
    <w:p w14:paraId="5A755FAE" w14:textId="77777777" w:rsidR="00572058" w:rsidRDefault="00572058" w:rsidP="007D67E0">
      <w:pPr>
        <w:jc w:val="center"/>
        <w:rPr>
          <w:b/>
          <w:bCs/>
          <w:sz w:val="40"/>
          <w:szCs w:val="40"/>
        </w:rPr>
      </w:pPr>
    </w:p>
    <w:p w14:paraId="45F08495" w14:textId="2B23F01F" w:rsidR="007D67E0" w:rsidRPr="006C18E7" w:rsidRDefault="007D67E0" w:rsidP="007D67E0">
      <w:pPr>
        <w:jc w:val="center"/>
        <w:rPr>
          <w:b/>
          <w:bCs/>
          <w:sz w:val="40"/>
          <w:szCs w:val="40"/>
        </w:rPr>
      </w:pPr>
      <w:r w:rsidRPr="006C18E7">
        <w:rPr>
          <w:b/>
          <w:bCs/>
          <w:sz w:val="40"/>
          <w:szCs w:val="40"/>
        </w:rPr>
        <w:t>Resultados de las reuniones:</w:t>
      </w:r>
    </w:p>
    <w:p w14:paraId="371B1A67" w14:textId="77777777" w:rsidR="007D67E0" w:rsidRPr="00770F22" w:rsidRDefault="007D67E0" w:rsidP="007D67E0">
      <w:pPr>
        <w:rPr>
          <w:sz w:val="18"/>
          <w:szCs w:val="18"/>
        </w:rPr>
      </w:pPr>
    </w:p>
    <w:p w14:paraId="25D0A5D4" w14:textId="79EEC1A0" w:rsidR="007D67E0" w:rsidRPr="00572058" w:rsidRDefault="007D67E0" w:rsidP="00572058">
      <w:pPr>
        <w:pStyle w:val="Prrafodelista"/>
        <w:numPr>
          <w:ilvl w:val="0"/>
          <w:numId w:val="2"/>
        </w:numPr>
      </w:pPr>
      <w:r w:rsidRPr="00572058">
        <w:t xml:space="preserve">Reunión 1. </w:t>
      </w:r>
      <w:proofErr w:type="gramStart"/>
      <w:r w:rsidRPr="00572058">
        <w:t>Lunes</w:t>
      </w:r>
      <w:proofErr w:type="gramEnd"/>
      <w:r w:rsidRPr="00572058">
        <w:t>, 11 de Marzo:</w:t>
      </w:r>
    </w:p>
    <w:p w14:paraId="507689A3" w14:textId="77777777" w:rsidR="007D67E0" w:rsidRPr="00572058" w:rsidRDefault="007D67E0" w:rsidP="00572058">
      <w:pPr>
        <w:pStyle w:val="Prrafodelista"/>
      </w:pPr>
      <w:r w:rsidRPr="00572058">
        <w:t>Presentación de los 3 proyectos y discusión para elección del proyecto del equipo.</w:t>
      </w:r>
    </w:p>
    <w:p w14:paraId="6E8B00F6" w14:textId="77777777" w:rsidR="007D67E0" w:rsidRPr="00572058" w:rsidRDefault="007D67E0" w:rsidP="00572058"/>
    <w:p w14:paraId="65B0D9E5" w14:textId="77777777" w:rsidR="007D67E0" w:rsidRPr="00572058" w:rsidRDefault="007D67E0" w:rsidP="00572058">
      <w:pPr>
        <w:pStyle w:val="Prrafodelista"/>
        <w:numPr>
          <w:ilvl w:val="0"/>
          <w:numId w:val="2"/>
        </w:numPr>
      </w:pPr>
      <w:r w:rsidRPr="00572058">
        <w:t xml:space="preserve">Reunión 2. </w:t>
      </w:r>
      <w:proofErr w:type="gramStart"/>
      <w:r w:rsidRPr="00572058">
        <w:t>Miércoles</w:t>
      </w:r>
      <w:proofErr w:type="gramEnd"/>
      <w:r w:rsidRPr="00572058">
        <w:t>, 13 de Marzo</w:t>
      </w:r>
    </w:p>
    <w:p w14:paraId="4CA42233" w14:textId="57870EEF" w:rsidR="007D67E0" w:rsidRPr="00572058" w:rsidRDefault="007D67E0" w:rsidP="00572058">
      <w:pPr>
        <w:pStyle w:val="Prrafodelista"/>
      </w:pPr>
      <w:r w:rsidRPr="00572058">
        <w:t>Definición de roles y revisión del progreso</w:t>
      </w:r>
    </w:p>
    <w:p w14:paraId="4FC0C99B" w14:textId="77777777" w:rsidR="007D67E0" w:rsidRPr="00572058" w:rsidRDefault="007D67E0" w:rsidP="00572058"/>
    <w:p w14:paraId="3203194C" w14:textId="77777777" w:rsidR="007D67E0" w:rsidRPr="00572058" w:rsidRDefault="007D67E0" w:rsidP="00572058">
      <w:pPr>
        <w:pStyle w:val="Prrafodelista"/>
        <w:numPr>
          <w:ilvl w:val="0"/>
          <w:numId w:val="2"/>
        </w:numPr>
      </w:pPr>
      <w:r w:rsidRPr="00572058">
        <w:t xml:space="preserve">Reunión 3. </w:t>
      </w:r>
      <w:proofErr w:type="gramStart"/>
      <w:r w:rsidRPr="00572058">
        <w:t>Viernes</w:t>
      </w:r>
      <w:proofErr w:type="gramEnd"/>
      <w:r w:rsidRPr="00572058">
        <w:t>, 15 de Marzo</w:t>
      </w:r>
    </w:p>
    <w:p w14:paraId="3BEE5838" w14:textId="7354D1BE" w:rsidR="007D67E0" w:rsidRPr="00572058" w:rsidRDefault="007D67E0" w:rsidP="00572058">
      <w:pPr>
        <w:pStyle w:val="Prrafodelista"/>
      </w:pPr>
      <w:r w:rsidRPr="00572058">
        <w:t>Registro de avances semanales</w:t>
      </w:r>
    </w:p>
    <w:p w14:paraId="41BB2D7E" w14:textId="77777777" w:rsidR="007D67E0" w:rsidRPr="00572058" w:rsidRDefault="007D67E0" w:rsidP="00572058">
      <w:pPr>
        <w:pStyle w:val="Prrafodelista"/>
      </w:pPr>
    </w:p>
    <w:p w14:paraId="44CD09BF" w14:textId="77777777" w:rsidR="007D67E0" w:rsidRPr="00572058" w:rsidRDefault="007D67E0" w:rsidP="00572058">
      <w:pPr>
        <w:pStyle w:val="Prrafodelista"/>
        <w:numPr>
          <w:ilvl w:val="0"/>
          <w:numId w:val="2"/>
        </w:numPr>
      </w:pPr>
      <w:r w:rsidRPr="00572058">
        <w:t xml:space="preserve">Reunión 4. </w:t>
      </w:r>
      <w:proofErr w:type="gramStart"/>
      <w:r w:rsidRPr="00572058">
        <w:t>Martes</w:t>
      </w:r>
      <w:proofErr w:type="gramEnd"/>
      <w:r w:rsidRPr="00572058">
        <w:t>, 19 de Marzo</w:t>
      </w:r>
    </w:p>
    <w:p w14:paraId="08FBCF77" w14:textId="77777777" w:rsidR="007D67E0" w:rsidRPr="00572058" w:rsidRDefault="007D67E0" w:rsidP="00572058">
      <w:pPr>
        <w:pStyle w:val="Prrafodelista"/>
      </w:pPr>
      <w:r w:rsidRPr="00572058">
        <w:t>Revisión de backlog y retroalimentación</w:t>
      </w:r>
    </w:p>
    <w:p w14:paraId="3F52AAFF" w14:textId="77777777" w:rsidR="007D67E0" w:rsidRPr="00572058" w:rsidRDefault="007D67E0" w:rsidP="00572058">
      <w:pPr>
        <w:pStyle w:val="Prrafodelista"/>
      </w:pPr>
    </w:p>
    <w:p w14:paraId="6176DD44" w14:textId="77777777" w:rsidR="007D67E0" w:rsidRPr="00572058" w:rsidRDefault="007D67E0" w:rsidP="00572058">
      <w:pPr>
        <w:pStyle w:val="Prrafodelista"/>
        <w:numPr>
          <w:ilvl w:val="0"/>
          <w:numId w:val="2"/>
        </w:numPr>
      </w:pPr>
      <w:r w:rsidRPr="00572058">
        <w:t xml:space="preserve">Reunión 5. </w:t>
      </w:r>
      <w:proofErr w:type="gramStart"/>
      <w:r w:rsidRPr="00572058">
        <w:t>Jueves</w:t>
      </w:r>
      <w:proofErr w:type="gramEnd"/>
      <w:r w:rsidRPr="00572058">
        <w:t>, 21 de Marzo</w:t>
      </w:r>
    </w:p>
    <w:p w14:paraId="2813515F" w14:textId="77777777" w:rsidR="007D67E0" w:rsidRPr="00572058" w:rsidRDefault="007D67E0" w:rsidP="00572058">
      <w:pPr>
        <w:pStyle w:val="Prrafodelista"/>
      </w:pPr>
      <w:r w:rsidRPr="00572058">
        <w:t xml:space="preserve">Ajuste de las horas de los </w:t>
      </w:r>
      <w:proofErr w:type="spellStart"/>
      <w:r w:rsidRPr="00572058">
        <w:t>sprints</w:t>
      </w:r>
      <w:proofErr w:type="spellEnd"/>
      <w:r w:rsidRPr="00572058">
        <w:t xml:space="preserve"> y revisión del avance del código</w:t>
      </w:r>
    </w:p>
    <w:p w14:paraId="082570EC" w14:textId="77777777" w:rsidR="007D67E0" w:rsidRPr="00572058" w:rsidRDefault="007D67E0" w:rsidP="00572058">
      <w:pPr>
        <w:pStyle w:val="Prrafodelista"/>
      </w:pPr>
    </w:p>
    <w:p w14:paraId="1F69C52F" w14:textId="77777777" w:rsidR="007D67E0" w:rsidRPr="00572058" w:rsidRDefault="007D67E0" w:rsidP="00572058">
      <w:pPr>
        <w:pStyle w:val="Prrafodelista"/>
        <w:numPr>
          <w:ilvl w:val="0"/>
          <w:numId w:val="2"/>
        </w:numPr>
      </w:pPr>
      <w:r w:rsidRPr="00572058">
        <w:t xml:space="preserve">Reunión 6. </w:t>
      </w:r>
      <w:proofErr w:type="gramStart"/>
      <w:r w:rsidRPr="00572058">
        <w:t>Sábado</w:t>
      </w:r>
      <w:proofErr w:type="gramEnd"/>
      <w:r w:rsidRPr="00572058">
        <w:t>, 23 de Marzo</w:t>
      </w:r>
    </w:p>
    <w:p w14:paraId="37BE5F70" w14:textId="77777777" w:rsidR="007D67E0" w:rsidRPr="00572058" w:rsidRDefault="007D67E0" w:rsidP="00572058">
      <w:pPr>
        <w:pStyle w:val="Prrafodelista"/>
      </w:pPr>
      <w:r w:rsidRPr="00572058">
        <w:t>Revisión del código y registro en el documento de reportes</w:t>
      </w:r>
    </w:p>
    <w:p w14:paraId="1D600A7B" w14:textId="77777777" w:rsidR="007D67E0" w:rsidRPr="00572058" w:rsidRDefault="007D67E0" w:rsidP="00572058">
      <w:pPr>
        <w:pStyle w:val="Prrafodelista"/>
      </w:pPr>
    </w:p>
    <w:p w14:paraId="087ECC68" w14:textId="77777777" w:rsidR="007D67E0" w:rsidRPr="00572058" w:rsidRDefault="007D67E0" w:rsidP="00572058">
      <w:pPr>
        <w:pStyle w:val="Prrafodelista"/>
        <w:numPr>
          <w:ilvl w:val="0"/>
          <w:numId w:val="2"/>
        </w:numPr>
      </w:pPr>
      <w:r w:rsidRPr="00572058">
        <w:t xml:space="preserve">Reunión 5. </w:t>
      </w:r>
      <w:proofErr w:type="gramStart"/>
      <w:r w:rsidRPr="00572058">
        <w:t>Lunes</w:t>
      </w:r>
      <w:proofErr w:type="gramEnd"/>
      <w:r w:rsidRPr="00572058">
        <w:t>, 25 de Marzo</w:t>
      </w:r>
    </w:p>
    <w:p w14:paraId="03745C58" w14:textId="77777777" w:rsidR="007D67E0" w:rsidRPr="00572058" w:rsidRDefault="007D67E0" w:rsidP="00572058">
      <w:pPr>
        <w:pStyle w:val="Prrafodelista"/>
      </w:pPr>
      <w:r w:rsidRPr="00572058">
        <w:t>Registro de ajustes y definición de actividades</w:t>
      </w:r>
    </w:p>
    <w:p w14:paraId="2207560A" w14:textId="77777777" w:rsidR="007D67E0" w:rsidRPr="00572058" w:rsidRDefault="007D67E0" w:rsidP="00572058">
      <w:pPr>
        <w:pStyle w:val="Prrafodelista"/>
      </w:pPr>
    </w:p>
    <w:p w14:paraId="0E7C8EB5" w14:textId="77777777" w:rsidR="007D67E0" w:rsidRPr="00572058" w:rsidRDefault="007D67E0" w:rsidP="00572058">
      <w:pPr>
        <w:pStyle w:val="Prrafodelista"/>
        <w:numPr>
          <w:ilvl w:val="0"/>
          <w:numId w:val="2"/>
        </w:numPr>
      </w:pPr>
      <w:r w:rsidRPr="00572058">
        <w:t xml:space="preserve">Reunión 8. </w:t>
      </w:r>
      <w:proofErr w:type="gramStart"/>
      <w:r w:rsidRPr="00572058">
        <w:t>Miércoles</w:t>
      </w:r>
      <w:proofErr w:type="gramEnd"/>
      <w:r w:rsidRPr="00572058">
        <w:t>, 27 de Marzo</w:t>
      </w:r>
    </w:p>
    <w:p w14:paraId="5B7B7DC2" w14:textId="77777777" w:rsidR="007D67E0" w:rsidRPr="00572058" w:rsidRDefault="007D67E0" w:rsidP="00572058">
      <w:pPr>
        <w:pStyle w:val="Prrafodelista"/>
      </w:pPr>
      <w:r w:rsidRPr="00572058">
        <w:t>Revisión del código y la retroalimentación del cliente</w:t>
      </w:r>
    </w:p>
    <w:p w14:paraId="2B946AAC" w14:textId="77777777" w:rsidR="007D67E0" w:rsidRPr="00572058" w:rsidRDefault="007D67E0" w:rsidP="00572058">
      <w:pPr>
        <w:pStyle w:val="Prrafodelista"/>
      </w:pPr>
    </w:p>
    <w:p w14:paraId="77CD113D" w14:textId="77777777" w:rsidR="007D67E0" w:rsidRPr="00572058" w:rsidRDefault="007D67E0" w:rsidP="00572058">
      <w:pPr>
        <w:pStyle w:val="Prrafodelista"/>
        <w:numPr>
          <w:ilvl w:val="0"/>
          <w:numId w:val="2"/>
        </w:numPr>
      </w:pPr>
      <w:r w:rsidRPr="00572058">
        <w:t xml:space="preserve">Reunión 9. </w:t>
      </w:r>
      <w:proofErr w:type="gramStart"/>
      <w:r w:rsidRPr="00572058">
        <w:t>Viernes</w:t>
      </w:r>
      <w:proofErr w:type="gramEnd"/>
      <w:r w:rsidRPr="00572058">
        <w:t>, 29 de Marzo</w:t>
      </w:r>
    </w:p>
    <w:p w14:paraId="111B3950" w14:textId="77777777" w:rsidR="007D67E0" w:rsidRPr="00572058" w:rsidRDefault="007D67E0" w:rsidP="00572058">
      <w:pPr>
        <w:ind w:left="720"/>
      </w:pPr>
      <w:r w:rsidRPr="00572058">
        <w:t>Revisión del código y registro en el documento de reportes</w:t>
      </w:r>
    </w:p>
    <w:p w14:paraId="5C72781E" w14:textId="77777777" w:rsidR="007D67E0" w:rsidRPr="00572058" w:rsidRDefault="007D67E0" w:rsidP="00572058">
      <w:pPr>
        <w:pStyle w:val="Prrafodelista"/>
      </w:pPr>
    </w:p>
    <w:p w14:paraId="2E7710BC" w14:textId="77777777" w:rsidR="007D67E0" w:rsidRPr="00572058" w:rsidRDefault="007D67E0" w:rsidP="00572058">
      <w:pPr>
        <w:pStyle w:val="Prrafodelista"/>
      </w:pPr>
      <w:r w:rsidRPr="00572058">
        <w:t>Intermedio de vacaciones</w:t>
      </w:r>
    </w:p>
    <w:p w14:paraId="28C9BD1D" w14:textId="77777777" w:rsidR="007D67E0" w:rsidRPr="00572058" w:rsidRDefault="007D67E0" w:rsidP="00572058">
      <w:pPr>
        <w:pStyle w:val="Prrafodelista"/>
      </w:pPr>
    </w:p>
    <w:p w14:paraId="5E68B994" w14:textId="77777777" w:rsidR="007D67E0" w:rsidRPr="00572058" w:rsidRDefault="007D67E0" w:rsidP="00572058">
      <w:pPr>
        <w:pStyle w:val="Prrafodelista"/>
        <w:numPr>
          <w:ilvl w:val="0"/>
          <w:numId w:val="2"/>
        </w:numPr>
      </w:pPr>
      <w:r w:rsidRPr="00572058">
        <w:t xml:space="preserve">Reunión 10. </w:t>
      </w:r>
      <w:proofErr w:type="gramStart"/>
      <w:r w:rsidRPr="00572058">
        <w:t>Lunes</w:t>
      </w:r>
      <w:proofErr w:type="gramEnd"/>
      <w:r w:rsidRPr="00572058">
        <w:t>, 15 de Abril</w:t>
      </w:r>
    </w:p>
    <w:p w14:paraId="72A45DDF" w14:textId="77777777" w:rsidR="007D67E0" w:rsidRPr="00572058" w:rsidRDefault="007D67E0" w:rsidP="00572058">
      <w:pPr>
        <w:pStyle w:val="Prrafodelista"/>
      </w:pPr>
      <w:r w:rsidRPr="00572058">
        <w:t>Registro de avances y revisión de retroalimentación</w:t>
      </w:r>
    </w:p>
    <w:p w14:paraId="26B21E90" w14:textId="77777777" w:rsidR="007D67E0" w:rsidRPr="00572058" w:rsidRDefault="007D67E0" w:rsidP="00572058">
      <w:pPr>
        <w:pStyle w:val="Prrafodelista"/>
      </w:pPr>
    </w:p>
    <w:p w14:paraId="1A4B392E" w14:textId="77777777" w:rsidR="007D67E0" w:rsidRPr="00572058" w:rsidRDefault="007D67E0" w:rsidP="00572058">
      <w:pPr>
        <w:pStyle w:val="Prrafodelista"/>
        <w:numPr>
          <w:ilvl w:val="0"/>
          <w:numId w:val="2"/>
        </w:numPr>
      </w:pPr>
      <w:r w:rsidRPr="00572058">
        <w:t xml:space="preserve">Reunión 11. </w:t>
      </w:r>
      <w:proofErr w:type="gramStart"/>
      <w:r w:rsidRPr="00572058">
        <w:t>Miércoles</w:t>
      </w:r>
      <w:proofErr w:type="gramEnd"/>
      <w:r w:rsidRPr="00572058">
        <w:t>, 17 de Abril</w:t>
      </w:r>
    </w:p>
    <w:p w14:paraId="52DD5C65" w14:textId="77777777" w:rsidR="007D67E0" w:rsidRPr="00572058" w:rsidRDefault="007D67E0" w:rsidP="00572058">
      <w:pPr>
        <w:pStyle w:val="Prrafodelista"/>
      </w:pPr>
      <w:r w:rsidRPr="00572058">
        <w:t>Revisión del código y notas del cliente</w:t>
      </w:r>
    </w:p>
    <w:p w14:paraId="112E81DC" w14:textId="77777777" w:rsidR="007D67E0" w:rsidRPr="00572058" w:rsidRDefault="007D67E0" w:rsidP="00572058">
      <w:pPr>
        <w:pStyle w:val="Prrafodelista"/>
      </w:pPr>
    </w:p>
    <w:p w14:paraId="40388F5E" w14:textId="17FF6DF2" w:rsidR="007D67E0" w:rsidRPr="00572058" w:rsidRDefault="007D67E0" w:rsidP="00572058">
      <w:pPr>
        <w:pStyle w:val="Prrafodelista"/>
        <w:numPr>
          <w:ilvl w:val="0"/>
          <w:numId w:val="2"/>
        </w:numPr>
      </w:pPr>
      <w:r w:rsidRPr="00572058">
        <w:t xml:space="preserve">Reunión 12. </w:t>
      </w:r>
      <w:proofErr w:type="gramStart"/>
      <w:r w:rsidRPr="00572058">
        <w:t>Viernes</w:t>
      </w:r>
      <w:proofErr w:type="gramEnd"/>
      <w:r w:rsidRPr="00572058">
        <w:t>, 19</w:t>
      </w:r>
    </w:p>
    <w:p w14:paraId="54E0D6B3" w14:textId="7435866D" w:rsidR="007D67E0" w:rsidRPr="00572058" w:rsidRDefault="00572058" w:rsidP="00572058">
      <w:pPr>
        <w:pStyle w:val="Prrafodelista"/>
      </w:pPr>
      <w:r>
        <w:t>Próximo avance de código reporte de ajustes</w:t>
      </w:r>
    </w:p>
    <w:p w14:paraId="50996ACA" w14:textId="77777777" w:rsidR="007D67E0" w:rsidRPr="00572058" w:rsidRDefault="007D67E0" w:rsidP="00572058">
      <w:pPr>
        <w:pStyle w:val="Prrafodelista"/>
      </w:pPr>
    </w:p>
    <w:p w14:paraId="28A2B874" w14:textId="4472F7E3" w:rsidR="007D67E0" w:rsidRDefault="007D67E0" w:rsidP="00572058">
      <w:pPr>
        <w:pStyle w:val="Prrafodelista"/>
        <w:numPr>
          <w:ilvl w:val="0"/>
          <w:numId w:val="2"/>
        </w:numPr>
      </w:pPr>
      <w:r w:rsidRPr="00572058">
        <w:t xml:space="preserve">Reunión 13. </w:t>
      </w:r>
      <w:proofErr w:type="gramStart"/>
      <w:r w:rsidRPr="00572058">
        <w:t>Lunes</w:t>
      </w:r>
      <w:proofErr w:type="gramEnd"/>
      <w:r w:rsidRPr="00572058">
        <w:t xml:space="preserve"> 22</w:t>
      </w:r>
    </w:p>
    <w:p w14:paraId="099C95B6" w14:textId="6F5E916E" w:rsidR="00572058" w:rsidRPr="00572058" w:rsidRDefault="00572058" w:rsidP="00572058">
      <w:pPr>
        <w:pStyle w:val="Prrafodelista"/>
        <w:numPr>
          <w:ilvl w:val="0"/>
          <w:numId w:val="2"/>
        </w:numPr>
      </w:pPr>
      <w:r>
        <w:t>Organización de trabajo</w:t>
      </w:r>
    </w:p>
    <w:p w14:paraId="3E5771BC" w14:textId="2B33CDE9" w:rsidR="007D67E0" w:rsidRPr="00572058" w:rsidRDefault="007D67E0" w:rsidP="00572058">
      <w:pPr>
        <w:pStyle w:val="Prrafodelista"/>
        <w:numPr>
          <w:ilvl w:val="0"/>
          <w:numId w:val="2"/>
        </w:numPr>
      </w:pPr>
      <w:r w:rsidRPr="00572058">
        <w:t xml:space="preserve">Reunión 14. </w:t>
      </w:r>
      <w:r w:rsidR="00572058" w:rsidRPr="00572058">
        <w:t>miércoles</w:t>
      </w:r>
      <w:r w:rsidRPr="00572058">
        <w:t xml:space="preserve"> 24</w:t>
      </w:r>
    </w:p>
    <w:p w14:paraId="3BB30892" w14:textId="1A2E8B86" w:rsidR="007D67E0" w:rsidRPr="00572058" w:rsidRDefault="00572058" w:rsidP="00572058">
      <w:pPr>
        <w:pStyle w:val="Prrafodelista"/>
      </w:pPr>
      <w:r>
        <w:t>Retroalimentación de ideas y trabajo</w:t>
      </w:r>
    </w:p>
    <w:p w14:paraId="5E5CA99F" w14:textId="77777777" w:rsidR="007D67E0" w:rsidRPr="00572058" w:rsidRDefault="007D67E0" w:rsidP="007D67E0">
      <w:pPr>
        <w:pStyle w:val="Prrafodelista"/>
        <w:rPr>
          <w:sz w:val="36"/>
          <w:szCs w:val="36"/>
        </w:rPr>
      </w:pPr>
    </w:p>
    <w:p w14:paraId="23E417C6" w14:textId="77777777" w:rsidR="007D67E0" w:rsidRPr="00572058" w:rsidRDefault="007D67E0" w:rsidP="007D67E0">
      <w:pPr>
        <w:rPr>
          <w:b/>
          <w:bCs/>
          <w:sz w:val="56"/>
          <w:szCs w:val="56"/>
        </w:rPr>
      </w:pPr>
    </w:p>
    <w:p w14:paraId="0070C6B3" w14:textId="1C5F7BD2" w:rsidR="007D67E0" w:rsidRDefault="007D67E0" w:rsidP="007D67E0">
      <w:pPr>
        <w:jc w:val="center"/>
        <w:rPr>
          <w:b/>
          <w:bCs/>
          <w:sz w:val="40"/>
          <w:szCs w:val="40"/>
        </w:rPr>
      </w:pPr>
      <w:r w:rsidRPr="008F3F41">
        <w:rPr>
          <w:b/>
          <w:bCs/>
          <w:sz w:val="40"/>
          <w:szCs w:val="40"/>
        </w:rPr>
        <w:t>Reporte de Ajustes y modificaciones:</w:t>
      </w:r>
    </w:p>
    <w:p w14:paraId="0183643F" w14:textId="77777777" w:rsidR="007D67E0" w:rsidRPr="008F3F41" w:rsidRDefault="007D67E0" w:rsidP="007D67E0">
      <w:pPr>
        <w:rPr>
          <w:b/>
          <w:bCs/>
          <w:sz w:val="40"/>
          <w:szCs w:val="40"/>
        </w:rPr>
      </w:pPr>
    </w:p>
    <w:p w14:paraId="28A9869A" w14:textId="77777777" w:rsidR="007D67E0" w:rsidRPr="0098149C" w:rsidRDefault="007D67E0" w:rsidP="007D67E0">
      <w:pPr>
        <w:pStyle w:val="Prrafodelista"/>
        <w:numPr>
          <w:ilvl w:val="0"/>
          <w:numId w:val="3"/>
        </w:numPr>
      </w:pPr>
      <w:r w:rsidRPr="0098149C">
        <w:t>El cliente</w:t>
      </w:r>
      <w:r>
        <w:t xml:space="preserve"> solicita se incluya la imagen del negocio en el sitio web. Se ajustará el sprint para incluir este cambio.</w:t>
      </w:r>
      <w:r w:rsidRPr="0098149C">
        <w:t xml:space="preserve"> </w:t>
      </w:r>
    </w:p>
    <w:p w14:paraId="0A9D8C63" w14:textId="77777777" w:rsidR="007D67E0" w:rsidRPr="0098149C" w:rsidRDefault="007D67E0" w:rsidP="007D67E0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Se cambia el primer sprint de “Registro de clientes” a “Portada” para reflejar correctamente la imagen del sitio. </w:t>
      </w:r>
    </w:p>
    <w:p w14:paraId="591F7343" w14:textId="77777777" w:rsidR="007D67E0" w:rsidRPr="008F3F41" w:rsidRDefault="007D67E0" w:rsidP="007D67E0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“Registro de Clientes” se convierte en el segundo sprint. El resto de los </w:t>
      </w:r>
      <w:proofErr w:type="spellStart"/>
      <w:r>
        <w:t>sprints</w:t>
      </w:r>
      <w:proofErr w:type="spellEnd"/>
      <w:r>
        <w:t xml:space="preserve"> permanecen sin cambio.</w:t>
      </w:r>
    </w:p>
    <w:p w14:paraId="2695C9DD" w14:textId="072AA542" w:rsidR="007D67E0" w:rsidRPr="008F3F41" w:rsidRDefault="007D67E0" w:rsidP="007D67E0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Se cambia el sprint </w:t>
      </w:r>
      <w:proofErr w:type="gramStart"/>
      <w:r>
        <w:t>denominado  “</w:t>
      </w:r>
      <w:proofErr w:type="gramEnd"/>
      <w:r>
        <w:t xml:space="preserve">Catálogos“ y se incorpora la tarea “Elaborar lista de productos” al tercer sprint, se reduce el número de iteraciones del primer sprint para distribuirlas en el sprint llamado “lista de productos/catalogo”. </w:t>
      </w:r>
    </w:p>
    <w:p w14:paraId="5B6DF076" w14:textId="77777777" w:rsidR="007D67E0" w:rsidRPr="006208E5" w:rsidRDefault="007D67E0" w:rsidP="007D67E0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El segundo sprint se convierte en el “Registro de clientes” para seguir un orden de avance más lógico a petición del cliente. </w:t>
      </w:r>
    </w:p>
    <w:p w14:paraId="23AEBC28" w14:textId="77777777" w:rsidR="007D67E0" w:rsidRPr="008F3F41" w:rsidRDefault="007D67E0" w:rsidP="007D67E0">
      <w:pPr>
        <w:pStyle w:val="Prrafodelista"/>
        <w:numPr>
          <w:ilvl w:val="0"/>
          <w:numId w:val="3"/>
        </w:numPr>
        <w:rPr>
          <w:b/>
          <w:bCs/>
        </w:rPr>
      </w:pPr>
      <w:r>
        <w:t>Se omite la tarea “creación del menú de navegación” que ya se había creado en el primer sprint.</w:t>
      </w:r>
    </w:p>
    <w:p w14:paraId="2ABCC797" w14:textId="0C49ECB4" w:rsidR="00572058" w:rsidRPr="009117E2" w:rsidRDefault="007D67E0" w:rsidP="00572058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Se ajustan las tareas de los siguientes </w:t>
      </w:r>
      <w:proofErr w:type="spellStart"/>
      <w:r>
        <w:t>sprints</w:t>
      </w:r>
      <w:proofErr w:type="spellEnd"/>
      <w:r>
        <w:t xml:space="preserve"> para registrar los cambios </w:t>
      </w:r>
      <w:proofErr w:type="gramStart"/>
      <w:r>
        <w:t>de acuerdo al</w:t>
      </w:r>
      <w:proofErr w:type="gramEnd"/>
      <w:r>
        <w:t xml:space="preserve"> avance, los tiempos no se reducen.</w:t>
      </w:r>
    </w:p>
    <w:p w14:paraId="2E445D97" w14:textId="77777777" w:rsidR="009117E2" w:rsidRDefault="009117E2" w:rsidP="009117E2">
      <w:pPr>
        <w:rPr>
          <w:b/>
          <w:bCs/>
          <w:lang w:val="es-MX"/>
        </w:rPr>
      </w:pPr>
    </w:p>
    <w:p w14:paraId="700CEA3B" w14:textId="77777777" w:rsidR="009117E2" w:rsidRDefault="009117E2" w:rsidP="009117E2">
      <w:pPr>
        <w:rPr>
          <w:b/>
          <w:bCs/>
          <w:lang w:val="es-MX"/>
        </w:rPr>
      </w:pPr>
    </w:p>
    <w:p w14:paraId="46C7AC46" w14:textId="77777777" w:rsidR="009117E2" w:rsidRPr="009117E2" w:rsidRDefault="009117E2" w:rsidP="009117E2">
      <w:pPr>
        <w:rPr>
          <w:b/>
          <w:bCs/>
          <w:lang w:val="es-MX"/>
        </w:rPr>
      </w:pPr>
    </w:p>
    <w:p w14:paraId="1425153D" w14:textId="77777777" w:rsidR="009117E2" w:rsidRDefault="009117E2" w:rsidP="009117E2">
      <w:pPr>
        <w:rPr>
          <w:b/>
          <w:bCs/>
          <w:lang w:val="es-MX"/>
        </w:rPr>
      </w:pPr>
    </w:p>
    <w:p w14:paraId="52212614" w14:textId="06A09D29" w:rsidR="009117E2" w:rsidRDefault="009117E2" w:rsidP="009117E2">
      <w:pPr>
        <w:rPr>
          <w:b/>
          <w:bCs/>
          <w:lang w:val="es-MX"/>
        </w:rPr>
      </w:pPr>
      <w:r>
        <w:rPr>
          <w:b/>
          <w:bCs/>
          <w:lang w:val="es-MX"/>
        </w:rPr>
        <w:t>En el siguiente enlace se puede encontrar la explicación de la funcionalidad de la página:</w:t>
      </w:r>
    </w:p>
    <w:p w14:paraId="2932BDBC" w14:textId="77777777" w:rsidR="009117E2" w:rsidRDefault="009117E2" w:rsidP="009117E2">
      <w:pPr>
        <w:rPr>
          <w:b/>
          <w:bCs/>
          <w:lang w:val="es-MX"/>
        </w:rPr>
      </w:pPr>
    </w:p>
    <w:p w14:paraId="602E6F8B" w14:textId="21EC45C9" w:rsidR="009117E2" w:rsidRDefault="009117E2" w:rsidP="009117E2">
      <w:pPr>
        <w:rPr>
          <w:b/>
          <w:bCs/>
          <w:lang w:val="es-MX"/>
        </w:rPr>
      </w:pPr>
      <w:hyperlink r:id="rId12" w:history="1">
        <w:r w:rsidRPr="005322D9">
          <w:rPr>
            <w:rStyle w:val="Hipervnculo"/>
            <w:b/>
            <w:bCs/>
            <w:lang w:val="es-MX"/>
          </w:rPr>
          <w:t>https://www.youtube.com/watch?v=PeQoa8iYzcI&amp;ab_channel=UpierTenebrum</w:t>
        </w:r>
      </w:hyperlink>
    </w:p>
    <w:p w14:paraId="3C57578E" w14:textId="77777777" w:rsidR="009117E2" w:rsidRDefault="009117E2" w:rsidP="009117E2">
      <w:pPr>
        <w:rPr>
          <w:b/>
          <w:bCs/>
          <w:lang w:val="es-MX"/>
        </w:rPr>
      </w:pPr>
    </w:p>
    <w:p w14:paraId="4BA7B9BC" w14:textId="5D59B19A" w:rsidR="009117E2" w:rsidRDefault="009117E2" w:rsidP="009117E2">
      <w:pPr>
        <w:rPr>
          <w:b/>
          <w:bCs/>
          <w:lang w:val="es-MX"/>
        </w:rPr>
      </w:pPr>
      <w:r>
        <w:rPr>
          <w:b/>
          <w:bCs/>
          <w:lang w:val="es-MX"/>
        </w:rPr>
        <w:t xml:space="preserve">Y el proyecto en GitHub: </w:t>
      </w:r>
    </w:p>
    <w:p w14:paraId="00AF289C" w14:textId="77777777" w:rsidR="00066C71" w:rsidRDefault="00066C71" w:rsidP="009117E2">
      <w:pPr>
        <w:rPr>
          <w:b/>
          <w:bCs/>
          <w:lang w:val="es-MX"/>
        </w:rPr>
      </w:pPr>
    </w:p>
    <w:p w14:paraId="702FCBA0" w14:textId="67B83B33" w:rsidR="00C4764F" w:rsidRDefault="00C4764F" w:rsidP="009117E2">
      <w:pPr>
        <w:rPr>
          <w:b/>
          <w:bCs/>
          <w:lang w:val="es-MX"/>
        </w:rPr>
      </w:pPr>
      <w:hyperlink r:id="rId13" w:history="1">
        <w:r w:rsidRPr="005322D9">
          <w:rPr>
            <w:rStyle w:val="Hipervnculo"/>
            <w:b/>
            <w:bCs/>
            <w:lang w:val="es-MX"/>
          </w:rPr>
          <w:t>https://github.com/Upier17/Proy</w:t>
        </w:r>
        <w:r w:rsidRPr="005322D9">
          <w:rPr>
            <w:rStyle w:val="Hipervnculo"/>
            <w:b/>
            <w:bCs/>
            <w:lang w:val="es-MX"/>
          </w:rPr>
          <w:t>e</w:t>
        </w:r>
        <w:r w:rsidRPr="005322D9">
          <w:rPr>
            <w:rStyle w:val="Hipervnculo"/>
            <w:b/>
            <w:bCs/>
            <w:lang w:val="es-MX"/>
          </w:rPr>
          <w:t>cto-II---Unidad3</w:t>
        </w:r>
      </w:hyperlink>
    </w:p>
    <w:p w14:paraId="70224248" w14:textId="77777777" w:rsidR="00C4764F" w:rsidRDefault="00C4764F" w:rsidP="009117E2">
      <w:pPr>
        <w:rPr>
          <w:b/>
          <w:bCs/>
          <w:lang w:val="es-MX"/>
        </w:rPr>
      </w:pPr>
    </w:p>
    <w:p w14:paraId="44923856" w14:textId="77777777" w:rsidR="00C4764F" w:rsidRDefault="00C4764F" w:rsidP="009117E2">
      <w:pPr>
        <w:rPr>
          <w:b/>
          <w:bCs/>
          <w:lang w:val="es-MX"/>
        </w:rPr>
      </w:pPr>
    </w:p>
    <w:p w14:paraId="11F822B0" w14:textId="77777777" w:rsidR="00C4764F" w:rsidRDefault="00C4764F" w:rsidP="009117E2">
      <w:pPr>
        <w:rPr>
          <w:b/>
          <w:bCs/>
          <w:lang w:val="es-MX"/>
        </w:rPr>
      </w:pPr>
    </w:p>
    <w:p w14:paraId="2BAF139C" w14:textId="77777777" w:rsidR="00C4764F" w:rsidRDefault="00C4764F" w:rsidP="009117E2">
      <w:pPr>
        <w:rPr>
          <w:b/>
          <w:bCs/>
          <w:lang w:val="es-MX"/>
        </w:rPr>
      </w:pPr>
    </w:p>
    <w:p w14:paraId="626A358E" w14:textId="77777777" w:rsidR="009117E2" w:rsidRDefault="009117E2" w:rsidP="009117E2">
      <w:pPr>
        <w:rPr>
          <w:b/>
          <w:bCs/>
          <w:lang w:val="es-MX"/>
        </w:rPr>
      </w:pPr>
    </w:p>
    <w:p w14:paraId="43CAC04B" w14:textId="77777777" w:rsidR="009117E2" w:rsidRDefault="009117E2" w:rsidP="009117E2">
      <w:pPr>
        <w:rPr>
          <w:b/>
          <w:bCs/>
          <w:lang w:val="es-MX"/>
        </w:rPr>
      </w:pPr>
    </w:p>
    <w:p w14:paraId="4DEA79E9" w14:textId="77777777" w:rsidR="009117E2" w:rsidRDefault="009117E2" w:rsidP="009117E2">
      <w:pPr>
        <w:rPr>
          <w:b/>
          <w:bCs/>
          <w:lang w:val="es-MX"/>
        </w:rPr>
      </w:pPr>
    </w:p>
    <w:p w14:paraId="23BC0A2D" w14:textId="77777777" w:rsidR="009117E2" w:rsidRPr="009117E2" w:rsidRDefault="009117E2" w:rsidP="009117E2">
      <w:pPr>
        <w:rPr>
          <w:b/>
          <w:bCs/>
          <w:lang w:val="es-MX"/>
        </w:rPr>
      </w:pPr>
    </w:p>
    <w:p w14:paraId="74A0D6CD" w14:textId="77777777" w:rsidR="00F82284" w:rsidRDefault="00F82284" w:rsidP="007D67E0">
      <w:pPr>
        <w:spacing w:after="160" w:line="259" w:lineRule="auto"/>
        <w:jc w:val="center"/>
        <w:rPr>
          <w:rFonts w:ascii="Calibri" w:eastAsia="Yu Mincho" w:hAnsi="Calibri"/>
          <w:bCs/>
          <w:color w:val="000000" w:themeColor="text1"/>
          <w:sz w:val="36"/>
          <w:szCs w:val="36"/>
          <w:lang w:val="es-MX"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19BBCCC" w14:textId="77777777" w:rsidR="00F82284" w:rsidRDefault="00F82284" w:rsidP="007D67E0">
      <w:pPr>
        <w:spacing w:after="160" w:line="259" w:lineRule="auto"/>
        <w:jc w:val="center"/>
        <w:rPr>
          <w:rFonts w:ascii="Calibri" w:eastAsia="Yu Mincho" w:hAnsi="Calibri"/>
          <w:bCs/>
          <w:color w:val="000000" w:themeColor="text1"/>
          <w:sz w:val="36"/>
          <w:szCs w:val="36"/>
          <w:lang w:val="es-MX"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8F38B5" w14:textId="77777777" w:rsidR="00F82284" w:rsidRDefault="00F82284" w:rsidP="007D67E0">
      <w:pPr>
        <w:spacing w:after="160" w:line="259" w:lineRule="auto"/>
        <w:jc w:val="center"/>
        <w:rPr>
          <w:rFonts w:ascii="Calibri" w:eastAsia="Yu Mincho" w:hAnsi="Calibri"/>
          <w:bCs/>
          <w:color w:val="000000" w:themeColor="text1"/>
          <w:sz w:val="36"/>
          <w:szCs w:val="36"/>
          <w:lang w:val="es-MX"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0AFEA5" w14:textId="77777777" w:rsidR="00F82284" w:rsidRDefault="00F82284" w:rsidP="007D67E0">
      <w:pPr>
        <w:spacing w:after="160" w:line="259" w:lineRule="auto"/>
        <w:jc w:val="center"/>
        <w:rPr>
          <w:rFonts w:ascii="Calibri" w:eastAsia="Yu Mincho" w:hAnsi="Calibri"/>
          <w:bCs/>
          <w:color w:val="000000" w:themeColor="text1"/>
          <w:sz w:val="36"/>
          <w:szCs w:val="36"/>
          <w:lang w:val="es-MX"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621F00" w14:textId="185090AE" w:rsidR="00F82284" w:rsidRDefault="00F82284" w:rsidP="009117E2">
      <w:pPr>
        <w:spacing w:after="160" w:line="259" w:lineRule="auto"/>
        <w:rPr>
          <w:rFonts w:ascii="Calibri" w:eastAsia="Yu Mincho" w:hAnsi="Calibri"/>
          <w:bCs/>
          <w:color w:val="000000" w:themeColor="text1"/>
          <w:sz w:val="36"/>
          <w:szCs w:val="36"/>
          <w:lang w:val="es-MX"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1B2B60" w14:textId="77777777" w:rsidR="00F82284" w:rsidRDefault="00F82284" w:rsidP="007D67E0">
      <w:pPr>
        <w:spacing w:after="160" w:line="259" w:lineRule="auto"/>
        <w:jc w:val="center"/>
        <w:rPr>
          <w:rFonts w:ascii="Calibri" w:eastAsia="Yu Mincho" w:hAnsi="Calibri"/>
          <w:bCs/>
          <w:color w:val="000000" w:themeColor="text1"/>
          <w:sz w:val="36"/>
          <w:szCs w:val="36"/>
          <w:lang w:val="es-MX"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9E71EF" w14:textId="77777777" w:rsidR="00F82284" w:rsidRDefault="00F82284" w:rsidP="007D67E0">
      <w:pPr>
        <w:spacing w:after="160" w:line="259" w:lineRule="auto"/>
        <w:jc w:val="center"/>
        <w:rPr>
          <w:rFonts w:ascii="Calibri" w:eastAsia="Yu Mincho" w:hAnsi="Calibri"/>
          <w:bCs/>
          <w:color w:val="000000" w:themeColor="text1"/>
          <w:sz w:val="36"/>
          <w:szCs w:val="36"/>
          <w:lang w:val="es-MX"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6CE6AC" w14:textId="77777777" w:rsidR="00F82284" w:rsidRDefault="00F82284" w:rsidP="007D67E0">
      <w:pPr>
        <w:spacing w:after="160" w:line="259" w:lineRule="auto"/>
        <w:jc w:val="center"/>
        <w:rPr>
          <w:rFonts w:ascii="Calibri" w:eastAsia="Yu Mincho" w:hAnsi="Calibri"/>
          <w:bCs/>
          <w:color w:val="000000" w:themeColor="text1"/>
          <w:sz w:val="36"/>
          <w:szCs w:val="36"/>
          <w:lang w:val="es-MX"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5B15E3" w14:textId="77777777" w:rsidR="00F82284" w:rsidRDefault="00F82284" w:rsidP="007D67E0">
      <w:pPr>
        <w:spacing w:after="160" w:line="259" w:lineRule="auto"/>
        <w:jc w:val="center"/>
        <w:rPr>
          <w:rFonts w:ascii="Calibri" w:eastAsia="Yu Mincho" w:hAnsi="Calibri"/>
          <w:bCs/>
          <w:color w:val="000000" w:themeColor="text1"/>
          <w:sz w:val="36"/>
          <w:szCs w:val="36"/>
          <w:lang w:val="es-MX"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82AE44" w14:textId="77777777" w:rsidR="00F82284" w:rsidRDefault="00F82284" w:rsidP="007D67E0">
      <w:pPr>
        <w:spacing w:after="160" w:line="259" w:lineRule="auto"/>
        <w:jc w:val="center"/>
        <w:rPr>
          <w:rFonts w:ascii="Calibri" w:eastAsia="Yu Mincho" w:hAnsi="Calibri"/>
          <w:bCs/>
          <w:color w:val="000000" w:themeColor="text1"/>
          <w:sz w:val="36"/>
          <w:szCs w:val="36"/>
          <w:lang w:val="es-MX"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C5B770" w14:textId="77777777" w:rsidR="00F82284" w:rsidRDefault="00F82284" w:rsidP="007D67E0">
      <w:pPr>
        <w:spacing w:after="160" w:line="259" w:lineRule="auto"/>
        <w:jc w:val="center"/>
        <w:rPr>
          <w:rFonts w:ascii="Calibri" w:eastAsia="Yu Mincho" w:hAnsi="Calibri"/>
          <w:bCs/>
          <w:color w:val="000000" w:themeColor="text1"/>
          <w:sz w:val="36"/>
          <w:szCs w:val="36"/>
          <w:lang w:val="es-MX"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8CC499" w14:textId="77777777" w:rsidR="00F82284" w:rsidRDefault="00F82284" w:rsidP="007D67E0">
      <w:pPr>
        <w:spacing w:after="160" w:line="259" w:lineRule="auto"/>
        <w:jc w:val="center"/>
        <w:rPr>
          <w:rFonts w:ascii="Calibri" w:eastAsia="Yu Mincho" w:hAnsi="Calibri"/>
          <w:bCs/>
          <w:color w:val="000000" w:themeColor="text1"/>
          <w:sz w:val="36"/>
          <w:szCs w:val="36"/>
          <w:lang w:val="es-MX"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35E980" w14:textId="77777777" w:rsidR="00F82284" w:rsidRDefault="00F82284" w:rsidP="007D67E0">
      <w:pPr>
        <w:spacing w:after="160" w:line="259" w:lineRule="auto"/>
        <w:jc w:val="center"/>
        <w:rPr>
          <w:rFonts w:ascii="Calibri" w:eastAsia="Yu Mincho" w:hAnsi="Calibri"/>
          <w:bCs/>
          <w:color w:val="000000" w:themeColor="text1"/>
          <w:sz w:val="36"/>
          <w:szCs w:val="36"/>
          <w:lang w:val="es-MX" w:eastAsia="ja-JP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DE3AFB" w14:textId="53671F67" w:rsidR="00664743" w:rsidRPr="00770F22" w:rsidRDefault="00664743" w:rsidP="00770F22">
      <w:pPr>
        <w:tabs>
          <w:tab w:val="left" w:pos="1785"/>
        </w:tabs>
        <w:spacing w:after="160" w:line="259" w:lineRule="auto"/>
        <w:rPr>
          <w:rFonts w:ascii="Calibri" w:eastAsia="Yu Mincho" w:hAnsi="Calibri"/>
          <w:sz w:val="32"/>
          <w:szCs w:val="32"/>
          <w:lang w:val="es-MX" w:eastAsia="ja-JP"/>
        </w:rPr>
      </w:pPr>
    </w:p>
    <w:sectPr w:rsidR="00664743" w:rsidRPr="00770F22" w:rsidSect="002D2E2F">
      <w:headerReference w:type="default" r:id="rId14"/>
      <w:footerReference w:type="even" r:id="rId15"/>
      <w:footerReference w:type="default" r:id="rId16"/>
      <w:pgSz w:w="11906" w:h="16838"/>
      <w:pgMar w:top="0" w:right="26" w:bottom="0" w:left="0" w:header="708" w:footer="3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289B6" w14:textId="77777777" w:rsidR="009B0DA2" w:rsidRDefault="009B0DA2">
      <w:r>
        <w:separator/>
      </w:r>
    </w:p>
  </w:endnote>
  <w:endnote w:type="continuationSeparator" w:id="0">
    <w:p w14:paraId="6D30E49F" w14:textId="77777777" w:rsidR="009B0DA2" w:rsidRDefault="009B0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">
    <w:altName w:val="Century Gothic"/>
    <w:charset w:val="00"/>
    <w:family w:val="auto"/>
    <w:pitch w:val="variable"/>
    <w:sig w:usb0="800000AF" w:usb1="40000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9D98C" w14:textId="77777777" w:rsidR="004400AA" w:rsidRDefault="00117EFE">
    <w:pPr>
      <w:pStyle w:val="Piedepgina"/>
    </w:pPr>
    <w:r>
      <w:rPr>
        <w:rFonts w:ascii="Verdana" w:hAnsi="Verdana"/>
        <w:noProof/>
        <w:lang w:val="ru-RU" w:eastAsia="ru-RU"/>
      </w:rPr>
      <w:drawing>
        <wp:inline distT="0" distB="0" distL="0" distR="0" wp14:anchorId="5DB1A7DB" wp14:editId="0381573A">
          <wp:extent cx="7543800" cy="2533650"/>
          <wp:effectExtent l="0" t="0" r="0" b="0"/>
          <wp:docPr id="1" name="Picture 1" descr="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2533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Verdana" w:hAnsi="Verdana"/>
        <w:noProof/>
        <w:lang w:val="ru-RU" w:eastAsia="ru-RU"/>
      </w:rPr>
      <w:drawing>
        <wp:inline distT="0" distB="0" distL="0" distR="0" wp14:anchorId="13FBF74F" wp14:editId="444B3DC2">
          <wp:extent cx="7448550" cy="7486650"/>
          <wp:effectExtent l="0" t="0" r="0" b="0"/>
          <wp:docPr id="2" name="Picture 2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0" cy="7486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50CCD" w14:textId="77777777" w:rsidR="00F0441F" w:rsidRPr="00B3059B" w:rsidRDefault="00117EFE" w:rsidP="002D2E2F">
    <w:pPr>
      <w:pStyle w:val="Piedepgina"/>
      <w:tabs>
        <w:tab w:val="clear" w:pos="4677"/>
        <w:tab w:val="center" w:pos="2160"/>
      </w:tabs>
      <w:ind w:left="540" w:right="540"/>
      <w:jc w:val="right"/>
      <w:rPr>
        <w:rFonts w:ascii="Verdana" w:hAnsi="Verdana"/>
        <w:noProof/>
        <w:lang w:val="en-US"/>
      </w:rPr>
    </w:pPr>
    <w:r>
      <w:rPr>
        <w:rFonts w:ascii="Verdana" w:hAnsi="Verdana"/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8D0DD3" wp14:editId="5F582307">
              <wp:simplePos x="0" y="0"/>
              <wp:positionH relativeFrom="column">
                <wp:posOffset>228600</wp:posOffset>
              </wp:positionH>
              <wp:positionV relativeFrom="paragraph">
                <wp:posOffset>-123190</wp:posOffset>
              </wp:positionV>
              <wp:extent cx="7086600" cy="0"/>
              <wp:effectExtent l="9525" t="10160" r="9525" b="8890"/>
              <wp:wrapNone/>
              <wp:docPr id="3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86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8E926E" id="Line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-9.7pt" to="8in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"/>
          </w:pict>
        </mc:Fallback>
      </mc:AlternateContent>
    </w:r>
    <w:r w:rsidR="00664743" w:rsidRPr="00B3059B">
      <w:rPr>
        <w:rFonts w:ascii="Verdana" w:hAnsi="Verdana"/>
        <w:noProof/>
        <w:lang w:val="en-US"/>
      </w:rPr>
      <w:t xml:space="preserve"> </w:t>
    </w:r>
    <w:r w:rsidR="00664743" w:rsidRPr="00B3059B">
      <w:rPr>
        <w:rFonts w:ascii="Verdana" w:hAnsi="Verdana"/>
        <w:noProof/>
        <w:lang w:val="en-US"/>
      </w:rPr>
      <w:fldChar w:fldCharType="begin"/>
    </w:r>
    <w:r w:rsidR="00664743" w:rsidRPr="00B3059B">
      <w:rPr>
        <w:rFonts w:ascii="Verdana" w:hAnsi="Verdana"/>
        <w:noProof/>
        <w:lang w:val="en-US"/>
      </w:rPr>
      <w:instrText xml:space="preserve"> PAGE </w:instrText>
    </w:r>
    <w:r w:rsidR="00664743" w:rsidRPr="00B3059B">
      <w:rPr>
        <w:rFonts w:ascii="Verdana" w:hAnsi="Verdana"/>
        <w:noProof/>
        <w:lang w:val="en-US"/>
      </w:rPr>
      <w:fldChar w:fldCharType="separate"/>
    </w:r>
    <w:r>
      <w:rPr>
        <w:rFonts w:ascii="Verdana" w:hAnsi="Verdana"/>
        <w:noProof/>
        <w:lang w:val="en-US"/>
      </w:rPr>
      <w:t>3</w:t>
    </w:r>
    <w:r w:rsidR="00664743" w:rsidRPr="00B3059B">
      <w:rPr>
        <w:rFonts w:ascii="Verdana" w:hAnsi="Verdana"/>
        <w:noProof/>
        <w:lang w:val="en-US"/>
      </w:rPr>
      <w:fldChar w:fldCharType="end"/>
    </w:r>
    <w:r w:rsidR="00664743" w:rsidRPr="00B3059B">
      <w:rPr>
        <w:rFonts w:ascii="Verdana" w:hAnsi="Verdana"/>
        <w:noProof/>
        <w:lang w:val="en-US"/>
      </w:rPr>
      <w:t xml:space="preserve"> </w:t>
    </w:r>
  </w:p>
  <w:p w14:paraId="2489040B" w14:textId="77777777" w:rsidR="002D2E2F" w:rsidRPr="00B3059B" w:rsidRDefault="002D2E2F" w:rsidP="002D2E2F">
    <w:pPr>
      <w:pStyle w:val="Piedepgina"/>
      <w:tabs>
        <w:tab w:val="clear" w:pos="4677"/>
        <w:tab w:val="center" w:pos="2160"/>
      </w:tabs>
      <w:ind w:left="540" w:right="540"/>
      <w:rPr>
        <w:rFonts w:ascii="Verdana" w:hAnsi="Verdana"/>
        <w:lang w:val="en-US"/>
      </w:rPr>
    </w:pPr>
    <w:r w:rsidRPr="00B3059B">
      <w:rPr>
        <w:rFonts w:ascii="Verdana" w:hAnsi="Verdana" w:cs="Arial"/>
        <w:color w:val="000000"/>
        <w:lang w:val="en-US"/>
      </w:rPr>
      <w:t>Document Name</w:t>
    </w:r>
    <w:r w:rsidRPr="00B3059B">
      <w:rPr>
        <w:rFonts w:ascii="Verdana" w:hAnsi="Verdana" w:cs="Arial"/>
        <w:color w:val="000000"/>
        <w:lang w:val="en-US"/>
      </w:rPr>
      <w:br/>
      <w:t>Your Company Name (C) Copyright (Print Date)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3F93" w14:textId="77777777" w:rsidR="009B0DA2" w:rsidRDefault="009B0DA2">
      <w:r>
        <w:separator/>
      </w:r>
    </w:p>
  </w:footnote>
  <w:footnote w:type="continuationSeparator" w:id="0">
    <w:p w14:paraId="1B06B4B9" w14:textId="77777777" w:rsidR="009B0DA2" w:rsidRDefault="009B0D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930CE" w14:textId="77777777" w:rsidR="002D2E2F" w:rsidRPr="00B3059B" w:rsidRDefault="002D2E2F" w:rsidP="002D2E2F">
    <w:pPr>
      <w:pStyle w:val="Encabezado"/>
      <w:ind w:left="54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3D0E3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9E70B1"/>
    <w:multiLevelType w:val="hybridMultilevel"/>
    <w:tmpl w:val="5A9C6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12D93"/>
    <w:multiLevelType w:val="hybridMultilevel"/>
    <w:tmpl w:val="18585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524420">
    <w:abstractNumId w:val="0"/>
  </w:num>
  <w:num w:numId="2" w16cid:durableId="1072578594">
    <w:abstractNumId w:val="2"/>
  </w:num>
  <w:num w:numId="3" w16cid:durableId="11000997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5E0A"/>
    <w:rsid w:val="00025E0A"/>
    <w:rsid w:val="00066C71"/>
    <w:rsid w:val="00071781"/>
    <w:rsid w:val="000A0B9C"/>
    <w:rsid w:val="000F2C46"/>
    <w:rsid w:val="00117EFE"/>
    <w:rsid w:val="00170756"/>
    <w:rsid w:val="00195032"/>
    <w:rsid w:val="001A17BC"/>
    <w:rsid w:val="00217BE0"/>
    <w:rsid w:val="002655BC"/>
    <w:rsid w:val="00277ADB"/>
    <w:rsid w:val="00294D92"/>
    <w:rsid w:val="002A53D1"/>
    <w:rsid w:val="002B2992"/>
    <w:rsid w:val="002D2E2F"/>
    <w:rsid w:val="003916FD"/>
    <w:rsid w:val="00396B16"/>
    <w:rsid w:val="003A1CB3"/>
    <w:rsid w:val="003E7391"/>
    <w:rsid w:val="003F0D1D"/>
    <w:rsid w:val="003F320B"/>
    <w:rsid w:val="0041529B"/>
    <w:rsid w:val="004358E4"/>
    <w:rsid w:val="004400AA"/>
    <w:rsid w:val="00455F00"/>
    <w:rsid w:val="004A1BF1"/>
    <w:rsid w:val="004A61C2"/>
    <w:rsid w:val="004A73BF"/>
    <w:rsid w:val="004C0013"/>
    <w:rsid w:val="004C1B2A"/>
    <w:rsid w:val="004C57D8"/>
    <w:rsid w:val="004F6FD5"/>
    <w:rsid w:val="005054D2"/>
    <w:rsid w:val="00526E4B"/>
    <w:rsid w:val="00572058"/>
    <w:rsid w:val="00576B6C"/>
    <w:rsid w:val="00597E6A"/>
    <w:rsid w:val="005D4FED"/>
    <w:rsid w:val="005D5995"/>
    <w:rsid w:val="005E112C"/>
    <w:rsid w:val="00613870"/>
    <w:rsid w:val="00620AD1"/>
    <w:rsid w:val="0063577D"/>
    <w:rsid w:val="0065314E"/>
    <w:rsid w:val="00664743"/>
    <w:rsid w:val="0067059F"/>
    <w:rsid w:val="006B053E"/>
    <w:rsid w:val="006F59D4"/>
    <w:rsid w:val="00701EE9"/>
    <w:rsid w:val="00741A8F"/>
    <w:rsid w:val="00752C71"/>
    <w:rsid w:val="00765746"/>
    <w:rsid w:val="00770F22"/>
    <w:rsid w:val="00785EF6"/>
    <w:rsid w:val="00786F87"/>
    <w:rsid w:val="007B3D35"/>
    <w:rsid w:val="007C71D1"/>
    <w:rsid w:val="007D03D9"/>
    <w:rsid w:val="007D0668"/>
    <w:rsid w:val="007D465E"/>
    <w:rsid w:val="007D5AC1"/>
    <w:rsid w:val="007D67E0"/>
    <w:rsid w:val="00815DCC"/>
    <w:rsid w:val="0082708D"/>
    <w:rsid w:val="0086678C"/>
    <w:rsid w:val="0088402C"/>
    <w:rsid w:val="00892EFF"/>
    <w:rsid w:val="008D5AE9"/>
    <w:rsid w:val="008E58EE"/>
    <w:rsid w:val="008F1D54"/>
    <w:rsid w:val="008F7978"/>
    <w:rsid w:val="009106BB"/>
    <w:rsid w:val="009117E2"/>
    <w:rsid w:val="00911927"/>
    <w:rsid w:val="00916CC1"/>
    <w:rsid w:val="00961B47"/>
    <w:rsid w:val="00967676"/>
    <w:rsid w:val="0098677E"/>
    <w:rsid w:val="009B0DA2"/>
    <w:rsid w:val="009C5C71"/>
    <w:rsid w:val="009E3D01"/>
    <w:rsid w:val="00A14358"/>
    <w:rsid w:val="00A37E8F"/>
    <w:rsid w:val="00A4746B"/>
    <w:rsid w:val="00A61B04"/>
    <w:rsid w:val="00A80198"/>
    <w:rsid w:val="00B3059B"/>
    <w:rsid w:val="00B30918"/>
    <w:rsid w:val="00B62F80"/>
    <w:rsid w:val="00B838B0"/>
    <w:rsid w:val="00BB3744"/>
    <w:rsid w:val="00BE34C5"/>
    <w:rsid w:val="00C00520"/>
    <w:rsid w:val="00C17A92"/>
    <w:rsid w:val="00C31C2F"/>
    <w:rsid w:val="00C36C8E"/>
    <w:rsid w:val="00C4764F"/>
    <w:rsid w:val="00C85598"/>
    <w:rsid w:val="00C875D7"/>
    <w:rsid w:val="00CA08F0"/>
    <w:rsid w:val="00CA39BC"/>
    <w:rsid w:val="00CC60F6"/>
    <w:rsid w:val="00CD576B"/>
    <w:rsid w:val="00D278F8"/>
    <w:rsid w:val="00D445E4"/>
    <w:rsid w:val="00D77799"/>
    <w:rsid w:val="00DD0201"/>
    <w:rsid w:val="00DE5A67"/>
    <w:rsid w:val="00E5098A"/>
    <w:rsid w:val="00E55666"/>
    <w:rsid w:val="00EC2060"/>
    <w:rsid w:val="00EC6746"/>
    <w:rsid w:val="00F0441F"/>
    <w:rsid w:val="00F1727F"/>
    <w:rsid w:val="00F26DDD"/>
    <w:rsid w:val="00F406CE"/>
    <w:rsid w:val="00F61EDF"/>
    <w:rsid w:val="00F731CA"/>
    <w:rsid w:val="00F753DD"/>
    <w:rsid w:val="00F82284"/>
    <w:rsid w:val="00F93570"/>
    <w:rsid w:val="00FB435D"/>
    <w:rsid w:val="00FE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3C5DC220"/>
  <w15:docId w15:val="{4A3DCCB9-62A9-482A-8B4A-299B169E7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2284"/>
    <w:rPr>
      <w:sz w:val="24"/>
      <w:szCs w:val="24"/>
      <w:lang w:val="uk-UA" w:eastAsia="ko-KR"/>
    </w:rPr>
  </w:style>
  <w:style w:type="paragraph" w:styleId="Ttulo1">
    <w:name w:val="heading 1"/>
    <w:basedOn w:val="Normal"/>
    <w:next w:val="Normal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88402C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7D5AC1"/>
    <w:pPr>
      <w:tabs>
        <w:tab w:val="center" w:pos="4677"/>
        <w:tab w:val="right" w:pos="9355"/>
      </w:tabs>
    </w:pPr>
  </w:style>
  <w:style w:type="paragraph" w:styleId="Piedepgina">
    <w:name w:val="footer"/>
    <w:basedOn w:val="Normal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Fuentedeprrafopredeter"/>
    <w:rsid w:val="00526E4B"/>
    <w:rPr>
      <w:rFonts w:ascii="Verdana" w:hAnsi="Verdana"/>
      <w:color w:val="333333"/>
      <w:sz w:val="26"/>
      <w:szCs w:val="26"/>
    </w:rPr>
  </w:style>
  <w:style w:type="character" w:customStyle="1" w:styleId="howc">
    <w:name w:val="howc"/>
    <w:basedOn w:val="Fuentedeprrafopredeter"/>
    <w:rsid w:val="001A17BC"/>
  </w:style>
  <w:style w:type="paragraph" w:customStyle="1" w:styleId="My">
    <w:name w:val="My"/>
    <w:rsid w:val="00DD0201"/>
    <w:pPr>
      <w:jc w:val="both"/>
    </w:pPr>
    <w:rPr>
      <w:rFonts w:ascii="Verdana" w:hAnsi="Verdana" w:cs="Arial"/>
      <w:sz w:val="28"/>
      <w:szCs w:val="24"/>
      <w:lang w:val="uk-UA" w:eastAsia="ko-KR"/>
    </w:rPr>
  </w:style>
  <w:style w:type="character" w:styleId="Hipervnculo">
    <w:name w:val="Hyperlink"/>
    <w:basedOn w:val="Fuentedeprrafopredeter"/>
    <w:rsid w:val="00170756"/>
    <w:rPr>
      <w:color w:val="0000FF"/>
      <w:u w:val="single"/>
    </w:rPr>
  </w:style>
  <w:style w:type="paragraph" w:customStyle="1" w:styleId="MyHeadtitle">
    <w:name w:val="My Head title"/>
    <w:basedOn w:val="Ttulo1"/>
    <w:rsid w:val="0067059F"/>
    <w:pPr>
      <w:jc w:val="center"/>
    </w:pPr>
    <w:rPr>
      <w:rFonts w:ascii="Futura LT" w:hAnsi="Futura LT"/>
      <w:b w:val="0"/>
      <w:color w:val="005D7F"/>
      <w:sz w:val="56"/>
      <w:szCs w:val="56"/>
      <w:lang w:val="en-US"/>
    </w:rPr>
  </w:style>
  <w:style w:type="paragraph" w:customStyle="1" w:styleId="Mysubhead">
    <w:name w:val="My subhead"/>
    <w:basedOn w:val="MyHeadtitle"/>
    <w:rsid w:val="0067059F"/>
    <w:pPr>
      <w:jc w:val="left"/>
    </w:pPr>
    <w:rPr>
      <w:color w:val="1887B3"/>
      <w:sz w:val="52"/>
    </w:rPr>
  </w:style>
  <w:style w:type="character" w:styleId="Nmerodepgina">
    <w:name w:val="page number"/>
    <w:basedOn w:val="Fuentedeprrafopredeter"/>
    <w:rsid w:val="00F0441F"/>
  </w:style>
  <w:style w:type="paragraph" w:customStyle="1" w:styleId="Style1">
    <w:name w:val="Style1"/>
    <w:basedOn w:val="MyHeadtitle"/>
    <w:rsid w:val="0067059F"/>
    <w:pPr>
      <w:jc w:val="left"/>
    </w:pPr>
    <w:rPr>
      <w:color w:val="1887B3"/>
      <w:sz w:val="160"/>
      <w:szCs w:val="160"/>
    </w:rPr>
  </w:style>
  <w:style w:type="paragraph" w:styleId="Sinespaciado">
    <w:name w:val="No Spacing"/>
    <w:link w:val="SinespaciadoCar"/>
    <w:uiPriority w:val="1"/>
    <w:qFormat/>
    <w:rsid w:val="0088402C"/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8402C"/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character" w:styleId="nfasissutil">
    <w:name w:val="Subtle Emphasis"/>
    <w:basedOn w:val="Fuentedeprrafopredeter"/>
    <w:uiPriority w:val="19"/>
    <w:qFormat/>
    <w:rsid w:val="0088402C"/>
    <w:rPr>
      <w:i/>
      <w:iCs/>
      <w:color w:val="404040" w:themeColor="text1" w:themeTint="BF"/>
    </w:rPr>
  </w:style>
  <w:style w:type="character" w:customStyle="1" w:styleId="Ttulo2Car">
    <w:name w:val="Título 2 Car"/>
    <w:basedOn w:val="Fuentedeprrafopredeter"/>
    <w:link w:val="Ttulo2"/>
    <w:uiPriority w:val="9"/>
    <w:rsid w:val="0088402C"/>
    <w:rPr>
      <w:rFonts w:eastAsia="Times New Roman"/>
      <w:b/>
      <w:bCs/>
      <w:sz w:val="36"/>
      <w:szCs w:val="36"/>
      <w:lang w:val="es-MX" w:eastAsia="es-MX"/>
    </w:rPr>
  </w:style>
  <w:style w:type="paragraph" w:styleId="NormalWeb">
    <w:name w:val="Normal (Web)"/>
    <w:basedOn w:val="Normal"/>
    <w:uiPriority w:val="99"/>
    <w:semiHidden/>
    <w:unhideWhenUsed/>
    <w:rsid w:val="0088402C"/>
    <w:pPr>
      <w:spacing w:before="100" w:beforeAutospacing="1" w:after="100" w:afterAutospacing="1"/>
    </w:pPr>
    <w:rPr>
      <w:rFonts w:eastAsia="Times New Roman"/>
      <w:lang w:val="es-MX" w:eastAsia="es-MX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7D67E0"/>
    <w:rPr>
      <w:rFonts w:ascii="Calibri" w:eastAsia="Yu Mincho" w:hAnsi="Calibri"/>
      <w:sz w:val="22"/>
      <w:szCs w:val="22"/>
      <w:lang w:val="es-MX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rsid w:val="007D67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D67E0"/>
    <w:pPr>
      <w:ind w:left="720"/>
      <w:contextualSpacing/>
    </w:pPr>
    <w:rPr>
      <w:rFonts w:asciiTheme="minorHAnsi" w:eastAsiaTheme="minorHAnsi" w:hAnsiTheme="minorHAnsi" w:cstheme="minorBidi"/>
      <w:kern w:val="2"/>
      <w:lang w:val="es-MX" w:eastAsia="en-US"/>
      <w14:ligatures w14:val="standardContextual"/>
    </w:rPr>
  </w:style>
  <w:style w:type="character" w:styleId="Mencinsinresolver">
    <w:name w:val="Unresolved Mention"/>
    <w:basedOn w:val="Fuentedeprrafopredeter"/>
    <w:uiPriority w:val="99"/>
    <w:semiHidden/>
    <w:unhideWhenUsed/>
    <w:rsid w:val="009117E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C476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Upier17/Proyecto-II---Unidad3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youtube.com/watch?v=PeQoa8iYzcI&amp;ab_channel=UpierTenebru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azk\AppData\Local\Temp\AweZip\Temp1\AweZip9\template-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template-word.dotx</Template>
  <TotalTime>98</TotalTime>
  <Pages>9</Pages>
  <Words>1066</Words>
  <Characters>5864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PowerPoint Template</vt:lpstr>
      <vt:lpstr>PowerPoint Template</vt:lpstr>
    </vt:vector>
  </TitlesOfParts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creator>Kevin Salceda</dc:creator>
  <cp:lastModifiedBy>Alexander Leon</cp:lastModifiedBy>
  <cp:revision>4</cp:revision>
  <dcterms:created xsi:type="dcterms:W3CDTF">2024-04-27T01:43:00Z</dcterms:created>
  <dcterms:modified xsi:type="dcterms:W3CDTF">2024-04-29T07:55:00Z</dcterms:modified>
</cp:coreProperties>
</file>